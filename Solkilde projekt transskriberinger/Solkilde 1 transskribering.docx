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6171" w14:textId="3AFA0FFE" w:rsidR="00C7113E" w:rsidRPr="007D6A1E" w:rsidRDefault="002A2A7D" w:rsidP="00C7113E">
      <w:pPr>
        <w:pStyle w:val="Overskrift1"/>
        <w:rPr>
          <w:rFonts w:cstheme="majorHAnsi"/>
          <w:b/>
          <w:bCs/>
          <w:sz w:val="40"/>
          <w:szCs w:val="40"/>
        </w:rPr>
      </w:pPr>
      <w:r>
        <w:rPr>
          <w:rFonts w:cstheme="majorHAnsi"/>
          <w:b/>
          <w:bCs/>
          <w:sz w:val="40"/>
          <w:szCs w:val="40"/>
        </w:rPr>
        <w:t>Multimedieproduktion 2</w:t>
      </w:r>
      <w:r w:rsidR="00C7113E" w:rsidRPr="007D6A1E">
        <w:rPr>
          <w:rFonts w:cstheme="majorHAnsi"/>
          <w:b/>
          <w:bCs/>
          <w:sz w:val="40"/>
          <w:szCs w:val="40"/>
        </w:rPr>
        <w:t xml:space="preserve">: Interview af </w:t>
      </w:r>
      <w:r w:rsidR="00202AE4" w:rsidRPr="007D6A1E">
        <w:rPr>
          <w:rFonts w:cstheme="majorHAnsi"/>
          <w:b/>
          <w:bCs/>
          <w:sz w:val="40"/>
          <w:szCs w:val="40"/>
        </w:rPr>
        <w:t>L</w:t>
      </w:r>
      <w:r>
        <w:rPr>
          <w:rFonts w:cstheme="majorHAnsi"/>
          <w:b/>
          <w:bCs/>
          <w:sz w:val="40"/>
          <w:szCs w:val="40"/>
        </w:rPr>
        <w:t>one</w:t>
      </w:r>
    </w:p>
    <w:p w14:paraId="0AAFF243" w14:textId="77777777" w:rsidR="00C7113E" w:rsidRPr="007D6A1E" w:rsidRDefault="00C7113E" w:rsidP="00C7113E">
      <w:pPr>
        <w:rPr>
          <w:rFonts w:cstheme="minorHAnsi"/>
        </w:rPr>
      </w:pPr>
    </w:p>
    <w:p w14:paraId="1AEDAF63" w14:textId="1B3A7765" w:rsidR="00C7113E" w:rsidRPr="00867E51" w:rsidRDefault="00C7113E" w:rsidP="00C7113E">
      <w:pPr>
        <w:rPr>
          <w:rFonts w:cstheme="minorHAnsi"/>
          <w:sz w:val="24"/>
          <w:szCs w:val="24"/>
        </w:rPr>
      </w:pPr>
      <w:r w:rsidRPr="00867E51">
        <w:rPr>
          <w:rFonts w:cstheme="minorHAnsi"/>
          <w:sz w:val="24"/>
          <w:szCs w:val="24"/>
        </w:rPr>
        <w:t xml:space="preserve">Sted: </w:t>
      </w:r>
      <w:r w:rsidRPr="00867E51">
        <w:rPr>
          <w:rFonts w:cstheme="minorHAnsi"/>
          <w:sz w:val="24"/>
          <w:szCs w:val="24"/>
        </w:rPr>
        <w:tab/>
      </w:r>
      <w:r w:rsidR="002A2A7D">
        <w:rPr>
          <w:rFonts w:cstheme="minorHAnsi"/>
          <w:sz w:val="24"/>
          <w:szCs w:val="24"/>
        </w:rPr>
        <w:t>Hjørring</w:t>
      </w:r>
      <w:r w:rsidRPr="00867E51">
        <w:rPr>
          <w:rFonts w:cstheme="minorHAnsi"/>
          <w:sz w:val="24"/>
          <w:szCs w:val="24"/>
        </w:rPr>
        <w:t xml:space="preserve"> </w:t>
      </w:r>
    </w:p>
    <w:p w14:paraId="2B6E218A" w14:textId="73EA2722" w:rsidR="00C7113E" w:rsidRPr="00316AFB" w:rsidRDefault="00C7113E" w:rsidP="00C7113E">
      <w:pPr>
        <w:rPr>
          <w:rFonts w:cstheme="minorHAnsi"/>
          <w:sz w:val="24"/>
          <w:szCs w:val="24"/>
        </w:rPr>
      </w:pPr>
      <w:r w:rsidRPr="00316AFB">
        <w:rPr>
          <w:rFonts w:cstheme="minorHAnsi"/>
          <w:sz w:val="24"/>
          <w:szCs w:val="24"/>
        </w:rPr>
        <w:t>Dato:</w:t>
      </w:r>
      <w:r w:rsidRPr="00316AF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</w:t>
      </w:r>
      <w:r w:rsidR="002A2A7D">
        <w:rPr>
          <w:rFonts w:cstheme="minorHAnsi"/>
          <w:sz w:val="24"/>
          <w:szCs w:val="24"/>
        </w:rPr>
        <w:t>7</w:t>
      </w:r>
      <w:r w:rsidRPr="00316AFB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0</w:t>
      </w:r>
      <w:r w:rsidR="002A2A7D">
        <w:rPr>
          <w:rFonts w:cstheme="minorHAnsi"/>
          <w:sz w:val="24"/>
          <w:szCs w:val="24"/>
        </w:rPr>
        <w:t>5</w:t>
      </w:r>
      <w:r w:rsidRPr="00316AFB">
        <w:rPr>
          <w:rFonts w:cstheme="minorHAnsi"/>
          <w:sz w:val="24"/>
          <w:szCs w:val="24"/>
        </w:rPr>
        <w:t>/202</w:t>
      </w:r>
      <w:r w:rsidR="00C72A89">
        <w:rPr>
          <w:rFonts w:cstheme="minorHAnsi"/>
          <w:sz w:val="24"/>
          <w:szCs w:val="24"/>
        </w:rPr>
        <w:t>4</w:t>
      </w:r>
    </w:p>
    <w:p w14:paraId="3B0963EE" w14:textId="6E97D805" w:rsidR="00C7113E" w:rsidRPr="00316AFB" w:rsidRDefault="00C7113E" w:rsidP="00C7113E">
      <w:pPr>
        <w:rPr>
          <w:rFonts w:cstheme="minorHAnsi"/>
          <w:sz w:val="24"/>
          <w:szCs w:val="24"/>
        </w:rPr>
      </w:pPr>
      <w:r w:rsidRPr="00316AFB">
        <w:rPr>
          <w:rFonts w:cstheme="minorHAnsi"/>
          <w:sz w:val="24"/>
          <w:szCs w:val="24"/>
        </w:rPr>
        <w:t>Deltager:</w:t>
      </w:r>
      <w:r w:rsidRPr="00316AFB">
        <w:rPr>
          <w:rFonts w:cstheme="minorHAnsi"/>
          <w:sz w:val="24"/>
          <w:szCs w:val="24"/>
        </w:rPr>
        <w:tab/>
      </w:r>
      <w:r w:rsidR="00202AE4">
        <w:rPr>
          <w:rFonts w:cstheme="minorHAnsi"/>
          <w:sz w:val="24"/>
          <w:szCs w:val="24"/>
        </w:rPr>
        <w:t>L</w:t>
      </w:r>
      <w:r w:rsidR="002A2A7D">
        <w:rPr>
          <w:rFonts w:cstheme="minorHAnsi"/>
          <w:sz w:val="24"/>
          <w:szCs w:val="24"/>
        </w:rPr>
        <w:t>one</w:t>
      </w:r>
    </w:p>
    <w:p w14:paraId="724B6F29" w14:textId="77777777" w:rsidR="00C7113E" w:rsidRPr="00316AFB" w:rsidRDefault="00C7113E" w:rsidP="00C7113E">
      <w:pPr>
        <w:rPr>
          <w:rFonts w:cstheme="minorHAnsi"/>
          <w:sz w:val="24"/>
          <w:szCs w:val="24"/>
        </w:rPr>
      </w:pPr>
      <w:r w:rsidRPr="00316AFB">
        <w:rPr>
          <w:rFonts w:cstheme="minorHAnsi"/>
          <w:sz w:val="24"/>
          <w:szCs w:val="24"/>
        </w:rPr>
        <w:t>Interviewer:</w:t>
      </w:r>
      <w:r w:rsidRPr="00316AFB">
        <w:rPr>
          <w:rFonts w:cstheme="minorHAnsi"/>
          <w:sz w:val="24"/>
          <w:szCs w:val="24"/>
        </w:rPr>
        <w:tab/>
        <w:t xml:space="preserve"> Magnus</w:t>
      </w:r>
    </w:p>
    <w:p w14:paraId="52F45F98" w14:textId="77777777" w:rsidR="00C7113E" w:rsidRPr="00316AFB" w:rsidRDefault="00C7113E" w:rsidP="00C7113E">
      <w:pPr>
        <w:rPr>
          <w:rFonts w:cstheme="minorHAnsi"/>
          <w:sz w:val="24"/>
          <w:szCs w:val="24"/>
        </w:rPr>
      </w:pPr>
    </w:p>
    <w:p w14:paraId="0404330C" w14:textId="77777777" w:rsidR="00C7113E" w:rsidRPr="00316AFB" w:rsidRDefault="00C7113E" w:rsidP="00C7113E">
      <w:pPr>
        <w:rPr>
          <w:rFonts w:cstheme="minorHAnsi"/>
          <w:sz w:val="24"/>
          <w:szCs w:val="24"/>
        </w:rPr>
        <w:sectPr w:rsidR="00C7113E" w:rsidRPr="00316AFB" w:rsidSect="00C7113E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7FB65291" w14:textId="77777777" w:rsidR="008313FC" w:rsidRDefault="00C7113E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16AFB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="00885675">
        <w:rPr>
          <w:rFonts w:cstheme="minorHAnsi"/>
        </w:rPr>
        <w:tab/>
      </w:r>
      <w:r w:rsidR="00F741FD">
        <w:rPr>
          <w:rFonts w:cstheme="minorHAnsi"/>
        </w:rPr>
        <w:t>J</w:t>
      </w:r>
      <w:r w:rsidR="00801632" w:rsidRPr="00801632">
        <w:rPr>
          <w:rFonts w:cstheme="minorHAnsi"/>
        </w:rPr>
        <w:t xml:space="preserve">a </w:t>
      </w:r>
      <w:r w:rsidR="00F741FD">
        <w:rPr>
          <w:rFonts w:cstheme="minorHAnsi"/>
        </w:rPr>
        <w:t>j</w:t>
      </w:r>
      <w:r w:rsidR="00801632" w:rsidRPr="00801632">
        <w:rPr>
          <w:rFonts w:cstheme="minorHAnsi"/>
        </w:rPr>
        <w:t>eg vil starte med at bede</w:t>
      </w:r>
      <w:r w:rsidR="008313FC">
        <w:rPr>
          <w:rFonts w:cstheme="minorHAnsi"/>
        </w:rPr>
        <w:t xml:space="preserve"> dig</w:t>
      </w:r>
      <w:r w:rsidR="00801632" w:rsidRPr="00801632">
        <w:rPr>
          <w:rFonts w:cstheme="minorHAnsi"/>
        </w:rPr>
        <w:t xml:space="preserve"> om at fortælle lidt om </w:t>
      </w:r>
      <w:r w:rsidR="008313FC">
        <w:rPr>
          <w:rFonts w:cstheme="minorHAnsi"/>
        </w:rPr>
        <w:t>dig</w:t>
      </w:r>
      <w:r w:rsidR="00801632" w:rsidRPr="00801632">
        <w:rPr>
          <w:rFonts w:cstheme="minorHAnsi"/>
        </w:rPr>
        <w:t xml:space="preserve"> selv</w:t>
      </w:r>
      <w:r w:rsidR="005B0B06" w:rsidRPr="005B0B06">
        <w:rPr>
          <w:rFonts w:cstheme="minorHAnsi"/>
        </w:rPr>
        <w:t xml:space="preserve"> </w:t>
      </w:r>
    </w:p>
    <w:p w14:paraId="22C369B5" w14:textId="0370D363" w:rsidR="000520BD" w:rsidRDefault="008313FC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8313FC">
        <w:rPr>
          <w:rFonts w:cstheme="minorHAnsi"/>
        </w:rPr>
        <w:t>:</w:t>
      </w:r>
      <w:r>
        <w:rPr>
          <w:rFonts w:cstheme="minorHAnsi"/>
        </w:rPr>
        <w:tab/>
        <w:t xml:space="preserve">Ja </w:t>
      </w:r>
      <w:r w:rsidR="005B0B06" w:rsidRPr="005B0B06">
        <w:rPr>
          <w:rFonts w:cstheme="minorHAnsi"/>
        </w:rPr>
        <w:t xml:space="preserve">jeg hedder </w:t>
      </w:r>
      <w:r w:rsidR="00B435BB">
        <w:rPr>
          <w:rFonts w:cstheme="minorHAnsi"/>
        </w:rPr>
        <w:t>Lone</w:t>
      </w:r>
      <w:r w:rsidR="005B0B06" w:rsidRPr="005B0B06">
        <w:rPr>
          <w:rFonts w:cstheme="minorHAnsi"/>
        </w:rPr>
        <w:t xml:space="preserve"> </w:t>
      </w:r>
      <w:r w:rsidR="00B435BB">
        <w:rPr>
          <w:rFonts w:cstheme="minorHAnsi"/>
        </w:rPr>
        <w:t>j</w:t>
      </w:r>
      <w:r w:rsidR="005B0B06" w:rsidRPr="005B0B06">
        <w:rPr>
          <w:rFonts w:cstheme="minorHAnsi"/>
        </w:rPr>
        <w:t xml:space="preserve">eg er 51 år gammel og bor sammen med min mand og </w:t>
      </w:r>
      <w:r w:rsidR="00B435BB">
        <w:rPr>
          <w:rFonts w:cstheme="minorHAnsi"/>
        </w:rPr>
        <w:t>v</w:t>
      </w:r>
      <w:r w:rsidR="005B0B06" w:rsidRPr="005B0B06">
        <w:rPr>
          <w:rFonts w:cstheme="minorHAnsi"/>
        </w:rPr>
        <w:t xml:space="preserve">ores 2 piger </w:t>
      </w:r>
      <w:r w:rsidR="007A392F">
        <w:rPr>
          <w:rFonts w:cstheme="minorHAnsi"/>
        </w:rPr>
        <w:t xml:space="preserve">… </w:t>
      </w:r>
      <w:r w:rsidR="00B435BB">
        <w:rPr>
          <w:rFonts w:cstheme="minorHAnsi"/>
        </w:rPr>
        <w:t xml:space="preserve">jeg </w:t>
      </w:r>
      <w:r w:rsidR="005B0B06" w:rsidRPr="005B0B06">
        <w:rPr>
          <w:rFonts w:cstheme="minorHAnsi"/>
        </w:rPr>
        <w:t xml:space="preserve">har 3 børn </w:t>
      </w:r>
      <w:r w:rsidR="00B435BB">
        <w:rPr>
          <w:rFonts w:cstheme="minorHAnsi"/>
        </w:rPr>
        <w:t xml:space="preserve">i alt den </w:t>
      </w:r>
      <w:r w:rsidR="005B0B06" w:rsidRPr="005B0B06">
        <w:rPr>
          <w:rFonts w:cstheme="minorHAnsi"/>
        </w:rPr>
        <w:t xml:space="preserve">sidst er er flyttet hjemmefra og så arbejder jeg som en telefonist på et sygehus i Nordjylland </w:t>
      </w:r>
    </w:p>
    <w:p w14:paraId="076B3CB9" w14:textId="77777777" w:rsidR="000520BD" w:rsidRDefault="000520BD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0520BD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</w:t>
      </w:r>
    </w:p>
    <w:p w14:paraId="48EFA5A3" w14:textId="77777777" w:rsidR="00561D60" w:rsidRDefault="000520BD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0520BD">
        <w:rPr>
          <w:rFonts w:cstheme="minorHAnsi"/>
        </w:rPr>
        <w:t>:</w:t>
      </w:r>
      <w:r>
        <w:rPr>
          <w:rFonts w:cstheme="minorHAnsi"/>
        </w:rPr>
        <w:tab/>
        <w:t>O</w:t>
      </w:r>
      <w:r w:rsidR="005B0B06" w:rsidRPr="005B0B06">
        <w:rPr>
          <w:rFonts w:cstheme="minorHAnsi"/>
        </w:rPr>
        <w:t xml:space="preserve">g bor i et parcelhus </w:t>
      </w:r>
    </w:p>
    <w:p w14:paraId="05C9CA8E" w14:textId="77777777" w:rsidR="00FE11AC" w:rsidRDefault="00561D60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561D60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</w:t>
      </w:r>
      <w:r w:rsidR="007A392F">
        <w:rPr>
          <w:rFonts w:cstheme="minorHAnsi"/>
        </w:rPr>
        <w:t xml:space="preserve">… </w:t>
      </w:r>
      <w:r w:rsidR="005B0B06" w:rsidRPr="005B0B06">
        <w:rPr>
          <w:rFonts w:cstheme="minorHAnsi"/>
        </w:rPr>
        <w:t>og har</w:t>
      </w:r>
      <w:r>
        <w:rPr>
          <w:rFonts w:cstheme="minorHAnsi"/>
        </w:rPr>
        <w:t xml:space="preserve"> du</w:t>
      </w:r>
      <w:r w:rsidR="005B0B06" w:rsidRPr="005B0B06">
        <w:rPr>
          <w:rFonts w:cstheme="minorHAnsi"/>
        </w:rPr>
        <w:t xml:space="preserve"> nogle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>ådan nogle hobbyer når du</w:t>
      </w:r>
      <w:r>
        <w:rPr>
          <w:rFonts w:cstheme="minorHAnsi"/>
        </w:rPr>
        <w:t xml:space="preserve"> har fri …</w:t>
      </w:r>
      <w:r w:rsidR="005B0B06" w:rsidRPr="005B0B06">
        <w:rPr>
          <w:rFonts w:cstheme="minorHAnsi"/>
        </w:rPr>
        <w:t xml:space="preserve"> Det er okay hvis ikke du har </w:t>
      </w:r>
    </w:p>
    <w:p w14:paraId="07B04068" w14:textId="77777777" w:rsidR="00FE11AC" w:rsidRDefault="00FE11AC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FE11AC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jeg går ikke til nogen fritidsinteresser på den måde men jeg elsker at være sammen med min familie og </w:t>
      </w:r>
      <w:r>
        <w:rPr>
          <w:rFonts w:cstheme="minorHAnsi"/>
        </w:rPr>
        <w:t>v</w:t>
      </w:r>
      <w:r w:rsidR="005B0B06" w:rsidRPr="005B0B06">
        <w:rPr>
          <w:rFonts w:cstheme="minorHAnsi"/>
        </w:rPr>
        <w:t xml:space="preserve">ores venner og ja </w:t>
      </w:r>
    </w:p>
    <w:p w14:paraId="489332B4" w14:textId="77777777" w:rsidR="00D17574" w:rsidRDefault="00FE11AC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FE11AC">
        <w:rPr>
          <w:rFonts w:cstheme="minorHAnsi"/>
        </w:rPr>
        <w:t>:</w:t>
      </w:r>
      <w:r>
        <w:rPr>
          <w:rFonts w:cstheme="minorHAnsi"/>
        </w:rPr>
        <w:tab/>
        <w:t>H</w:t>
      </w:r>
      <w:r w:rsidR="005B0B06" w:rsidRPr="005B0B06">
        <w:rPr>
          <w:rFonts w:cstheme="minorHAnsi"/>
        </w:rPr>
        <w:t xml:space="preserve">vis du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>ådan skulle forestille at du skulle have nyt spisebord hvordan</w:t>
      </w:r>
      <w:r w:rsidR="00C115C7"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hvordan ser processen </w:t>
      </w:r>
      <w:r w:rsidR="00C115C7">
        <w:rPr>
          <w:rFonts w:cstheme="minorHAnsi"/>
        </w:rPr>
        <w:t>s</w:t>
      </w:r>
      <w:r w:rsidR="005B0B06" w:rsidRPr="005B0B06">
        <w:rPr>
          <w:rFonts w:cstheme="minorHAnsi"/>
        </w:rPr>
        <w:t>ådan ud hvis du skal beskrive det</w:t>
      </w:r>
      <w:r w:rsidR="00D17574"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kigger du online eller hvordan fungerer det </w:t>
      </w:r>
    </w:p>
    <w:p w14:paraId="25B55501" w14:textId="5E2F61C3" w:rsidR="004D0DA0" w:rsidRDefault="00D17574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D17574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</w:t>
      </w:r>
      <w:r>
        <w:rPr>
          <w:rFonts w:cstheme="minorHAnsi"/>
        </w:rPr>
        <w:t>j</w:t>
      </w:r>
      <w:r w:rsidR="005B0B06" w:rsidRPr="005B0B06">
        <w:rPr>
          <w:rFonts w:cstheme="minorHAnsi"/>
        </w:rPr>
        <w:t xml:space="preserve">eg kan godt finde på at starte med at kigge online ja så tager vi nok ud i nogle forskellige møbelforretninger og kigger hvad de </w:t>
      </w:r>
      <w:proofErr w:type="gramStart"/>
      <w:r w:rsidR="005B0B06" w:rsidRPr="005B0B06">
        <w:rPr>
          <w:rFonts w:cstheme="minorHAnsi"/>
        </w:rPr>
        <w:t>har</w:t>
      </w:r>
      <w:proofErr w:type="gramEnd"/>
      <w:r w:rsidR="005B0B06" w:rsidRPr="005B0B06">
        <w:rPr>
          <w:rFonts w:cstheme="minorHAnsi"/>
        </w:rPr>
        <w:t xml:space="preserve"> men jeg tænker at man på forhånd </w:t>
      </w:r>
      <w:r w:rsidR="004D0DA0">
        <w:rPr>
          <w:rFonts w:cstheme="minorHAnsi"/>
        </w:rPr>
        <w:t>… v</w:t>
      </w:r>
      <w:r w:rsidR="005B0B06" w:rsidRPr="005B0B06">
        <w:rPr>
          <w:rFonts w:cstheme="minorHAnsi"/>
        </w:rPr>
        <w:t xml:space="preserve">i </w:t>
      </w:r>
      <w:r w:rsidR="007C587B">
        <w:rPr>
          <w:rFonts w:cstheme="minorHAnsi"/>
        </w:rPr>
        <w:t>har</w:t>
      </w:r>
      <w:r w:rsidR="005B0B06" w:rsidRPr="005B0B06">
        <w:rPr>
          <w:rFonts w:cstheme="minorHAnsi"/>
        </w:rPr>
        <w:t xml:space="preserve"> på forhånd har en ide om hvad vi godt kunne tænke os </w:t>
      </w:r>
    </w:p>
    <w:p w14:paraId="6E264292" w14:textId="77777777" w:rsidR="00E2096A" w:rsidRDefault="004D0DA0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4D0DA0">
        <w:rPr>
          <w:rFonts w:cstheme="minorHAnsi"/>
        </w:rPr>
        <w:t>:</w:t>
      </w:r>
      <w:r>
        <w:rPr>
          <w:rFonts w:cstheme="minorHAnsi"/>
        </w:rPr>
        <w:tab/>
        <w:t>V</w:t>
      </w:r>
      <w:r w:rsidR="005B0B06" w:rsidRPr="005B0B06">
        <w:rPr>
          <w:rFonts w:cstheme="minorHAnsi"/>
        </w:rPr>
        <w:t xml:space="preserve">ed du </w:t>
      </w:r>
      <w:proofErr w:type="gramStart"/>
      <w:r w:rsidR="005B0B06" w:rsidRPr="005B0B06">
        <w:rPr>
          <w:rFonts w:cstheme="minorHAnsi"/>
        </w:rPr>
        <w:t>hvorfor at</w:t>
      </w:r>
      <w:proofErr w:type="gramEnd"/>
      <w:r w:rsidR="005B0B06" w:rsidRPr="005B0B06">
        <w:rPr>
          <w:rFonts w:cstheme="minorHAnsi"/>
        </w:rPr>
        <w:t xml:space="preserve"> du helst gerne ville kigge online først </w:t>
      </w:r>
    </w:p>
    <w:p w14:paraId="7540CDC5" w14:textId="77777777" w:rsidR="003A7F76" w:rsidRDefault="00E2096A" w:rsidP="002A2A7D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E2096A">
        <w:rPr>
          <w:rFonts w:cstheme="minorHAnsi"/>
        </w:rPr>
        <w:t>:</w:t>
      </w:r>
      <w:r>
        <w:rPr>
          <w:rFonts w:cstheme="minorHAnsi"/>
        </w:rPr>
        <w:tab/>
        <w:t>S</w:t>
      </w:r>
      <w:r w:rsidR="005B0B06" w:rsidRPr="005B0B06">
        <w:rPr>
          <w:rFonts w:cstheme="minorHAnsi"/>
        </w:rPr>
        <w:t>å er der jo flere muligheder</w:t>
      </w:r>
      <w:r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er er jo mange steder derinde man kan kigge efter møbler </w:t>
      </w:r>
    </w:p>
    <w:p w14:paraId="091E37CF" w14:textId="77777777" w:rsidR="00FD69AE" w:rsidRDefault="003A7F76" w:rsidP="005C2AA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A7F76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</w:t>
      </w:r>
      <w:r w:rsidR="005C2AA4">
        <w:rPr>
          <w:rFonts w:cstheme="minorHAnsi"/>
        </w:rPr>
        <w:t xml:space="preserve">… </w:t>
      </w:r>
      <w:r w:rsidR="00F77917">
        <w:rPr>
          <w:rFonts w:cstheme="minorHAnsi"/>
        </w:rPr>
        <w:t>vil</w:t>
      </w:r>
      <w:r w:rsidR="005B0B06" w:rsidRPr="005B0B06">
        <w:rPr>
          <w:rFonts w:cstheme="minorHAnsi"/>
        </w:rPr>
        <w:t xml:space="preserve"> processen ændrer sig hvis du skulle have </w:t>
      </w:r>
      <w:proofErr w:type="spellStart"/>
      <w:r w:rsidR="005B0B06" w:rsidRPr="005B0B06">
        <w:rPr>
          <w:rFonts w:cstheme="minorHAnsi"/>
        </w:rPr>
        <w:t>udmø</w:t>
      </w:r>
      <w:r w:rsidR="00FD69AE">
        <w:rPr>
          <w:rFonts w:cstheme="minorHAnsi"/>
        </w:rPr>
        <w:t>bler</w:t>
      </w:r>
      <w:proofErr w:type="spellEnd"/>
      <w:r w:rsidR="005B0B06" w:rsidRPr="005B0B06">
        <w:rPr>
          <w:rFonts w:cstheme="minorHAnsi"/>
        </w:rPr>
        <w:t xml:space="preserve"> i stedet for </w:t>
      </w:r>
    </w:p>
    <w:p w14:paraId="4CEDDA0B" w14:textId="326AAB13" w:rsidR="00967420" w:rsidRDefault="00FD69AE" w:rsidP="005C2AA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FD69AE">
        <w:rPr>
          <w:rFonts w:cstheme="minorHAnsi"/>
        </w:rPr>
        <w:t>:</w:t>
      </w:r>
      <w:r>
        <w:rPr>
          <w:rFonts w:cstheme="minorHAnsi"/>
        </w:rPr>
        <w:tab/>
        <w:t>N</w:t>
      </w:r>
      <w:r w:rsidR="005B0B06" w:rsidRPr="005B0B06">
        <w:rPr>
          <w:rFonts w:cstheme="minorHAnsi"/>
        </w:rPr>
        <w:t>ej nej det tror jeg faktisk</w:t>
      </w:r>
      <w:r>
        <w:rPr>
          <w:rFonts w:cstheme="minorHAnsi"/>
        </w:rPr>
        <w:t xml:space="preserve"> ikke … </w:t>
      </w:r>
      <w:r w:rsidR="005B0B06" w:rsidRPr="005B0B06">
        <w:rPr>
          <w:rFonts w:cstheme="minorHAnsi"/>
        </w:rPr>
        <w:t xml:space="preserve"> </w:t>
      </w:r>
      <w:r w:rsidR="00A550E8">
        <w:rPr>
          <w:rFonts w:cstheme="minorHAnsi"/>
        </w:rPr>
        <w:t>det vil nok være</w:t>
      </w:r>
      <w:r w:rsidR="005B0B06" w:rsidRPr="005B0B06">
        <w:rPr>
          <w:rFonts w:cstheme="minorHAnsi"/>
        </w:rPr>
        <w:t xml:space="preserve"> det samme </w:t>
      </w:r>
    </w:p>
    <w:p w14:paraId="2884AFC1" w14:textId="77777777" w:rsidR="001C3CDD" w:rsidRDefault="00967420" w:rsidP="005C2AA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967420">
        <w:rPr>
          <w:rFonts w:cstheme="minorHAnsi"/>
        </w:rPr>
        <w:t>:</w:t>
      </w:r>
      <w:r>
        <w:rPr>
          <w:rFonts w:cstheme="minorHAnsi"/>
        </w:rPr>
        <w:tab/>
        <w:t>E</w:t>
      </w:r>
      <w:r w:rsidR="005B0B06" w:rsidRPr="005B0B06">
        <w:rPr>
          <w:rFonts w:cstheme="minorHAnsi"/>
        </w:rPr>
        <w:t xml:space="preserve">r prisen vigtig </w:t>
      </w:r>
    </w:p>
    <w:p w14:paraId="12DDF529" w14:textId="77777777" w:rsidR="00EF1564" w:rsidRDefault="001C3CDD" w:rsidP="005C2AA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1C3CDD">
        <w:rPr>
          <w:rFonts w:cstheme="minorHAnsi"/>
        </w:rPr>
        <w:t>:</w:t>
      </w:r>
      <w:r>
        <w:rPr>
          <w:rFonts w:cstheme="minorHAnsi"/>
        </w:rPr>
        <w:tab/>
        <w:t>D</w:t>
      </w:r>
      <w:r w:rsidR="005B0B06" w:rsidRPr="005B0B06">
        <w:rPr>
          <w:rFonts w:cstheme="minorHAnsi"/>
        </w:rPr>
        <w:t>et behøves ikke at være desig</w:t>
      </w:r>
      <w:r w:rsidR="0025115F">
        <w:rPr>
          <w:rFonts w:cstheme="minorHAnsi"/>
        </w:rPr>
        <w:t>n</w:t>
      </w:r>
      <w:r w:rsidR="005B0B06" w:rsidRPr="005B0B06">
        <w:rPr>
          <w:rFonts w:cstheme="minorHAnsi"/>
        </w:rPr>
        <w:t>møbler men det skal heller ikke være billige møbler</w:t>
      </w:r>
    </w:p>
    <w:p w14:paraId="1476AC0D" w14:textId="77777777" w:rsidR="004613AA" w:rsidRDefault="00EF1564" w:rsidP="005C2AA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EF1564">
        <w:rPr>
          <w:rFonts w:cstheme="minorHAnsi"/>
        </w:rPr>
        <w:t>:</w:t>
      </w:r>
      <w:r>
        <w:rPr>
          <w:rFonts w:cstheme="minorHAnsi"/>
        </w:rPr>
        <w:tab/>
        <w:t>N</w:t>
      </w:r>
      <w:r w:rsidR="005B0B06" w:rsidRPr="005B0B06">
        <w:rPr>
          <w:rFonts w:cstheme="minorHAnsi"/>
        </w:rPr>
        <w:t>ej</w:t>
      </w:r>
      <w:r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altså kan du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>ådan forklare lidt</w:t>
      </w:r>
      <w:r w:rsidR="00807A02"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ja hvordan </w:t>
      </w:r>
      <w:proofErr w:type="spellStart"/>
      <w:r w:rsidR="005B0B06" w:rsidRPr="005B0B06">
        <w:rPr>
          <w:rFonts w:cstheme="minorHAnsi"/>
        </w:rPr>
        <w:t>hvordan</w:t>
      </w:r>
      <w:proofErr w:type="spellEnd"/>
      <w:r w:rsidR="005B0B06" w:rsidRPr="005B0B06">
        <w:rPr>
          <w:rFonts w:cstheme="minorHAnsi"/>
        </w:rPr>
        <w:t xml:space="preserve"> prisen er vigtig </w:t>
      </w:r>
    </w:p>
    <w:p w14:paraId="4539579E" w14:textId="77777777" w:rsidR="00AF3C78" w:rsidRDefault="004613AA" w:rsidP="005C2AA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4613AA">
        <w:rPr>
          <w:rFonts w:cstheme="minorHAnsi"/>
        </w:rPr>
        <w:t>:</w:t>
      </w:r>
      <w:r>
        <w:rPr>
          <w:rFonts w:cstheme="minorHAnsi"/>
        </w:rPr>
        <w:tab/>
        <w:t>A</w:t>
      </w:r>
      <w:r w:rsidR="005B0B06" w:rsidRPr="005B0B06">
        <w:rPr>
          <w:rFonts w:cstheme="minorHAnsi"/>
        </w:rPr>
        <w:t xml:space="preserve">ltså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lidt svært at sige </w:t>
      </w:r>
    </w:p>
    <w:p w14:paraId="264DA359" w14:textId="77777777" w:rsidR="007C11C0" w:rsidRDefault="00AF3C78" w:rsidP="005C2AA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AF3C78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</w:t>
      </w:r>
    </w:p>
    <w:p w14:paraId="2A68F96F" w14:textId="77777777" w:rsidR="00A97EEB" w:rsidRDefault="007C11C0" w:rsidP="005C2AA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lastRenderedPageBreak/>
        <w:t>Lone</w:t>
      </w:r>
      <w:r w:rsidRPr="007C11C0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eg køber ikke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nogle møbler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er er </w:t>
      </w:r>
      <w:proofErr w:type="spellStart"/>
      <w:proofErr w:type="gramStart"/>
      <w:r w:rsidR="005B0B06" w:rsidRPr="005B0B06">
        <w:rPr>
          <w:rFonts w:cstheme="minorHAnsi"/>
        </w:rPr>
        <w:t>mega</w:t>
      </w:r>
      <w:proofErr w:type="spellEnd"/>
      <w:r w:rsidR="005B0B06" w:rsidRPr="005B0B06">
        <w:rPr>
          <w:rFonts w:cstheme="minorHAnsi"/>
        </w:rPr>
        <w:t xml:space="preserve"> billige</w:t>
      </w:r>
      <w:proofErr w:type="gramEnd"/>
      <w:r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</w:t>
      </w:r>
      <w:r>
        <w:rPr>
          <w:rFonts w:cstheme="minorHAnsi"/>
        </w:rPr>
        <w:t>j</w:t>
      </w:r>
      <w:r w:rsidR="005B0B06" w:rsidRPr="005B0B06">
        <w:rPr>
          <w:rFonts w:cstheme="minorHAnsi"/>
        </w:rPr>
        <w:t xml:space="preserve">eg vil gerne have nogle møbler der holder i mange år og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>et er man jo nødt til at give lidt for så</w:t>
      </w:r>
      <w:r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men jeg går ikke specielt op i at det skal være nogen specielle design det skal bare være god kvalitet </w:t>
      </w:r>
    </w:p>
    <w:p w14:paraId="07B748E9" w14:textId="77777777" w:rsidR="0040191C" w:rsidRDefault="00A97EEB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A97EEB">
        <w:rPr>
          <w:rFonts w:cstheme="minorHAnsi"/>
        </w:rPr>
        <w:t>:</w:t>
      </w:r>
      <w:r>
        <w:rPr>
          <w:rFonts w:cstheme="minorHAnsi"/>
        </w:rPr>
        <w:tab/>
        <w:t>E</w:t>
      </w:r>
      <w:r w:rsidR="005B0B06" w:rsidRPr="005B0B06">
        <w:rPr>
          <w:rFonts w:cstheme="minorHAnsi"/>
        </w:rPr>
        <w:t>r de</w:t>
      </w:r>
      <w:r>
        <w:rPr>
          <w:rFonts w:cstheme="minorHAnsi"/>
        </w:rPr>
        <w:t>r</w:t>
      </w:r>
      <w:r w:rsidR="005B0B06" w:rsidRPr="005B0B06">
        <w:rPr>
          <w:rFonts w:cstheme="minorHAnsi"/>
        </w:rPr>
        <w:t xml:space="preserve"> noget andet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er er vigtigt for </w:t>
      </w:r>
      <w:r>
        <w:rPr>
          <w:rFonts w:cstheme="minorHAnsi"/>
        </w:rPr>
        <w:t>dig når</w:t>
      </w:r>
      <w:r w:rsidR="005B0B06" w:rsidRPr="005B0B06">
        <w:rPr>
          <w:rFonts w:cstheme="minorHAnsi"/>
        </w:rPr>
        <w:t xml:space="preserve"> du skal købe e</w:t>
      </w:r>
      <w:r>
        <w:rPr>
          <w:rFonts w:cstheme="minorHAnsi"/>
        </w:rPr>
        <w:t>t</w:t>
      </w:r>
      <w:r w:rsidR="005B0B06" w:rsidRPr="005B0B06">
        <w:rPr>
          <w:rFonts w:cstheme="minorHAnsi"/>
        </w:rPr>
        <w:t xml:space="preserve"> m</w:t>
      </w:r>
      <w:r>
        <w:rPr>
          <w:rFonts w:cstheme="minorHAnsi"/>
        </w:rPr>
        <w:t>øbel …</w:t>
      </w:r>
      <w:r w:rsidR="005B0B06" w:rsidRPr="005B0B06">
        <w:rPr>
          <w:rFonts w:cstheme="minorHAnsi"/>
        </w:rPr>
        <w:t xml:space="preserve"> det kunne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>ådan være</w:t>
      </w:r>
      <w:r w:rsidR="00390198"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</w:t>
      </w:r>
      <w:r w:rsidR="00A73DD4"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ved jeg ikke </w:t>
      </w:r>
      <w:r w:rsidR="00A73DD4">
        <w:rPr>
          <w:rFonts w:cstheme="minorHAnsi"/>
        </w:rPr>
        <w:t>møblets oprindelse</w:t>
      </w:r>
      <w:r w:rsidR="005B0B06" w:rsidRPr="005B0B06">
        <w:rPr>
          <w:rFonts w:cstheme="minorHAnsi"/>
        </w:rPr>
        <w:t xml:space="preserve"> for eksempel eller </w:t>
      </w:r>
    </w:p>
    <w:p w14:paraId="38F2FD16" w14:textId="77777777" w:rsidR="002549C7" w:rsidRDefault="0040191C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40191C">
        <w:rPr>
          <w:rFonts w:cstheme="minorHAnsi"/>
        </w:rPr>
        <w:t>:</w:t>
      </w:r>
      <w:r>
        <w:rPr>
          <w:rFonts w:cstheme="minorHAnsi"/>
        </w:rPr>
        <w:tab/>
        <w:t>Ikke andet end</w:t>
      </w:r>
      <w:r w:rsidR="005B0B06" w:rsidRPr="005B0B06">
        <w:rPr>
          <w:rFonts w:cstheme="minorHAnsi"/>
        </w:rPr>
        <w:t xml:space="preserve"> som jeg sagde </w:t>
      </w:r>
      <w:proofErr w:type="gramStart"/>
      <w:r w:rsidR="005B0B06" w:rsidRPr="005B0B06">
        <w:rPr>
          <w:rFonts w:cstheme="minorHAnsi"/>
        </w:rPr>
        <w:t>før at</w:t>
      </w:r>
      <w:proofErr w:type="gramEnd"/>
      <w:r w:rsidR="005B0B06" w:rsidRPr="005B0B06">
        <w:rPr>
          <w:rFonts w:cstheme="minorHAnsi"/>
        </w:rPr>
        <w:t xml:space="preserve"> det må gerne være god kvalitet for selvfølgelig skal det ikke komme fra et eller andet land der </w:t>
      </w:r>
      <w:r w:rsidR="002549C7">
        <w:rPr>
          <w:rFonts w:cstheme="minorHAnsi"/>
        </w:rPr>
        <w:t xml:space="preserve">hvor der </w:t>
      </w:r>
      <w:r w:rsidR="005B0B06" w:rsidRPr="005B0B06">
        <w:rPr>
          <w:rFonts w:cstheme="minorHAnsi"/>
        </w:rPr>
        <w:t>måske er nogle s</w:t>
      </w:r>
      <w:r w:rsidR="005B505D">
        <w:rPr>
          <w:rFonts w:cstheme="minorHAnsi"/>
        </w:rPr>
        <w:t>må</w:t>
      </w:r>
      <w:r w:rsidR="005B0B06" w:rsidRPr="005B0B06">
        <w:rPr>
          <w:rFonts w:cstheme="minorHAnsi"/>
        </w:rPr>
        <w:t xml:space="preserve"> børn der sidder og ja </w:t>
      </w:r>
      <w:r w:rsidR="002549C7">
        <w:rPr>
          <w:rFonts w:cstheme="minorHAnsi"/>
        </w:rPr>
        <w:t>… det skal</w:t>
      </w:r>
      <w:r w:rsidR="005B0B06" w:rsidRPr="005B0B06">
        <w:rPr>
          <w:rFonts w:cstheme="minorHAnsi"/>
        </w:rPr>
        <w:t xml:space="preserve"> kom</w:t>
      </w:r>
      <w:r w:rsidR="002549C7">
        <w:rPr>
          <w:rFonts w:cstheme="minorHAnsi"/>
        </w:rPr>
        <w:t>me</w:t>
      </w:r>
      <w:r w:rsidR="005B0B06" w:rsidRPr="005B0B06">
        <w:rPr>
          <w:rFonts w:cstheme="minorHAnsi"/>
        </w:rPr>
        <w:t xml:space="preserve"> et ordentligt sted fra </w:t>
      </w:r>
    </w:p>
    <w:p w14:paraId="2189B5D0" w14:textId="77777777" w:rsidR="00957111" w:rsidRDefault="002549C7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2549C7">
        <w:rPr>
          <w:rFonts w:cstheme="minorHAnsi"/>
        </w:rPr>
        <w:t>:</w:t>
      </w:r>
      <w:r>
        <w:rPr>
          <w:rFonts w:cstheme="minorHAnsi"/>
        </w:rPr>
        <w:tab/>
        <w:t>K</w:t>
      </w:r>
      <w:r w:rsidR="005B0B06" w:rsidRPr="005B0B06">
        <w:rPr>
          <w:rFonts w:cstheme="minorHAnsi"/>
        </w:rPr>
        <w:t xml:space="preserve">an du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sige hvorfor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vigtigt for dig at hvis </w:t>
      </w:r>
      <w:proofErr w:type="spellStart"/>
      <w:r w:rsidR="005B0B06" w:rsidRPr="005B0B06">
        <w:rPr>
          <w:rFonts w:cstheme="minorHAnsi"/>
        </w:rPr>
        <w:t>hvis</w:t>
      </w:r>
      <w:proofErr w:type="spellEnd"/>
      <w:r w:rsidR="005B0B06" w:rsidRPr="005B0B06">
        <w:rPr>
          <w:rFonts w:cstheme="minorHAnsi"/>
        </w:rPr>
        <w:t xml:space="preserve"> du </w:t>
      </w:r>
      <w:r w:rsidR="00F56AC5"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kan </w:t>
      </w:r>
      <w:r w:rsidR="00F56AC5">
        <w:rPr>
          <w:rFonts w:cstheme="minorHAnsi"/>
        </w:rPr>
        <w:t>… d</w:t>
      </w:r>
      <w:r w:rsidR="005B0B06" w:rsidRPr="005B0B06">
        <w:rPr>
          <w:rFonts w:cstheme="minorHAnsi"/>
        </w:rPr>
        <w:t xml:space="preserve">et er også lidt svært men hvorfor </w:t>
      </w:r>
      <w:r w:rsidR="00F56AC5"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vigtigt </w:t>
      </w:r>
    </w:p>
    <w:p w14:paraId="0B979239" w14:textId="6F1F2F7F" w:rsidR="00A46335" w:rsidRDefault="00957111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957111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amen det nej </w:t>
      </w:r>
      <w:r w:rsidR="00974733">
        <w:rPr>
          <w:rFonts w:cstheme="minorHAnsi"/>
        </w:rPr>
        <w:t>… d</w:t>
      </w:r>
      <w:r w:rsidR="005B0B06" w:rsidRPr="005B0B06">
        <w:rPr>
          <w:rFonts w:cstheme="minorHAnsi"/>
        </w:rPr>
        <w:t xml:space="preserve">et er </w:t>
      </w:r>
      <w:r w:rsidR="007654E9">
        <w:rPr>
          <w:rFonts w:cstheme="minorHAnsi"/>
        </w:rPr>
        <w:t xml:space="preserve">lidt </w:t>
      </w:r>
      <w:r w:rsidR="005B0B06" w:rsidRPr="005B0B06">
        <w:rPr>
          <w:rFonts w:cstheme="minorHAnsi"/>
        </w:rPr>
        <w:t xml:space="preserve">svært at sige synes jeg </w:t>
      </w:r>
    </w:p>
    <w:p w14:paraId="38B4F03B" w14:textId="77777777" w:rsidR="00B72364" w:rsidRDefault="00A46335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A46335">
        <w:rPr>
          <w:rFonts w:cstheme="minorHAnsi"/>
        </w:rPr>
        <w:t>:</w:t>
      </w:r>
      <w:r>
        <w:rPr>
          <w:rFonts w:cstheme="minorHAnsi"/>
        </w:rPr>
        <w:tab/>
        <w:t>H</w:t>
      </w:r>
      <w:r w:rsidR="005B0B06" w:rsidRPr="005B0B06">
        <w:rPr>
          <w:rFonts w:cstheme="minorHAnsi"/>
        </w:rPr>
        <w:t xml:space="preserve">vad er kvalitet for dig når du kigger efter møbler </w:t>
      </w:r>
    </w:p>
    <w:p w14:paraId="7E2E8B43" w14:textId="0D8C27C2" w:rsidR="002E20EE" w:rsidRDefault="00B72364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B72364">
        <w:rPr>
          <w:rFonts w:cstheme="minorHAnsi"/>
        </w:rPr>
        <w:t>:</w:t>
      </w:r>
      <w:r>
        <w:rPr>
          <w:rFonts w:cstheme="minorHAnsi"/>
        </w:rPr>
        <w:tab/>
      </w:r>
      <w:r w:rsidR="005B0B06" w:rsidRPr="005B0B06">
        <w:rPr>
          <w:rFonts w:cstheme="minorHAnsi"/>
        </w:rPr>
        <w:t xml:space="preserve">Det er at det holder at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holdbart og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>et er noget der kan tåle noget</w:t>
      </w:r>
      <w:r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det må gerne kunne tåle at blive brugt altså det skal være hvis man for eksempel køber stole så skal de</w:t>
      </w:r>
      <w:r w:rsidR="00351934">
        <w:rPr>
          <w:rFonts w:cstheme="minorHAnsi"/>
        </w:rPr>
        <w:t>t være</w:t>
      </w:r>
      <w:r w:rsidR="005B0B06" w:rsidRPr="005B0B06">
        <w:rPr>
          <w:rFonts w:cstheme="minorHAnsi"/>
        </w:rPr>
        <w:t xml:space="preserve"> nogle stole man sidder o</w:t>
      </w:r>
      <w:r w:rsidR="00351934">
        <w:rPr>
          <w:rFonts w:cstheme="minorHAnsi"/>
        </w:rPr>
        <w:t>rdentlig</w:t>
      </w:r>
      <w:r w:rsidR="005B0B06" w:rsidRPr="005B0B06">
        <w:rPr>
          <w:rFonts w:cstheme="minorHAnsi"/>
        </w:rPr>
        <w:t xml:space="preserve"> i og ikke nogle stole </w:t>
      </w:r>
      <w:r w:rsidR="00351934">
        <w:rPr>
          <w:rFonts w:cstheme="minorHAnsi"/>
        </w:rPr>
        <w:t>d</w:t>
      </w:r>
      <w:r w:rsidR="005B0B06" w:rsidRPr="005B0B06">
        <w:rPr>
          <w:rFonts w:cstheme="minorHAnsi"/>
        </w:rPr>
        <w:t>er er gå</w:t>
      </w:r>
      <w:r w:rsidR="00351934">
        <w:rPr>
          <w:rFonts w:cstheme="minorHAnsi"/>
        </w:rPr>
        <w:t>r</w:t>
      </w:r>
      <w:r w:rsidR="005B0B06" w:rsidRPr="005B0B06">
        <w:rPr>
          <w:rFonts w:cstheme="minorHAnsi"/>
        </w:rPr>
        <w:t xml:space="preserve"> i stykker efter </w:t>
      </w:r>
      <w:proofErr w:type="spellStart"/>
      <w:r w:rsidR="005B0B06" w:rsidRPr="005B0B06">
        <w:rPr>
          <w:rFonts w:cstheme="minorHAnsi"/>
        </w:rPr>
        <w:t>efter</w:t>
      </w:r>
      <w:proofErr w:type="spellEnd"/>
      <w:r w:rsidR="005B0B06" w:rsidRPr="005B0B06">
        <w:rPr>
          <w:rFonts w:cstheme="minorHAnsi"/>
        </w:rPr>
        <w:t xml:space="preserve"> et kort øjeblik og </w:t>
      </w:r>
      <w:r w:rsidR="00C4473F">
        <w:rPr>
          <w:rFonts w:cstheme="minorHAnsi"/>
        </w:rPr>
        <w:t>borde</w:t>
      </w:r>
      <w:r w:rsidR="00C21F5F">
        <w:rPr>
          <w:rFonts w:cstheme="minorHAnsi"/>
        </w:rPr>
        <w:t xml:space="preserve"> </w:t>
      </w:r>
      <w:r w:rsidR="00C4473F">
        <w:rPr>
          <w:rFonts w:cstheme="minorHAnsi"/>
        </w:rPr>
        <w:t>hvis det</w:t>
      </w:r>
      <w:r w:rsidR="005B0B06" w:rsidRPr="005B0B06">
        <w:rPr>
          <w:rFonts w:cstheme="minorHAnsi"/>
        </w:rPr>
        <w:t xml:space="preserve"> skal være </w:t>
      </w:r>
      <w:r w:rsidR="00C4473F">
        <w:rPr>
          <w:rFonts w:cstheme="minorHAnsi"/>
        </w:rPr>
        <w:t>borde</w:t>
      </w:r>
      <w:r w:rsidR="00C21F5F"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</w:t>
      </w:r>
      <w:r w:rsidR="00C4473F">
        <w:rPr>
          <w:rFonts w:cstheme="minorHAnsi"/>
        </w:rPr>
        <w:t xml:space="preserve">så skal </w:t>
      </w:r>
      <w:r w:rsidR="005B0B06" w:rsidRPr="005B0B06">
        <w:rPr>
          <w:rFonts w:cstheme="minorHAnsi"/>
        </w:rPr>
        <w:t>det skal være nogle hvis de</w:t>
      </w:r>
      <w:r w:rsidR="00760611">
        <w:rPr>
          <w:rFonts w:cstheme="minorHAnsi"/>
        </w:rPr>
        <w:t xml:space="preserve">t er et bord </w:t>
      </w:r>
      <w:r w:rsidR="005B0B06" w:rsidRPr="005B0B06">
        <w:rPr>
          <w:rFonts w:cstheme="minorHAnsi"/>
        </w:rPr>
        <w:t xml:space="preserve">skal det være et bord der kan tåle noget og det skal kunne tåle </w:t>
      </w:r>
      <w:r w:rsidR="0051619F">
        <w:rPr>
          <w:rFonts w:cstheme="minorHAnsi"/>
        </w:rPr>
        <w:t>at have</w:t>
      </w:r>
      <w:r w:rsidR="005B0B06" w:rsidRPr="005B0B06">
        <w:rPr>
          <w:rFonts w:cstheme="minorHAnsi"/>
        </w:rPr>
        <w:t xml:space="preserve"> noget til at stå der på og</w:t>
      </w:r>
      <w:r w:rsidR="000E328B">
        <w:rPr>
          <w:rFonts w:cstheme="minorHAnsi"/>
        </w:rPr>
        <w:t xml:space="preserve"> bare</w:t>
      </w:r>
      <w:r w:rsidR="005B0B06" w:rsidRPr="005B0B06">
        <w:rPr>
          <w:rFonts w:cstheme="minorHAnsi"/>
        </w:rPr>
        <w:t xml:space="preserve"> blive brugt i det hele taget </w:t>
      </w:r>
    </w:p>
    <w:p w14:paraId="59EB8B4A" w14:textId="3F68D464" w:rsidR="004F0760" w:rsidRDefault="002E20EE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2E20EE">
        <w:rPr>
          <w:rFonts w:cstheme="minorHAnsi"/>
        </w:rPr>
        <w:t>:</w:t>
      </w:r>
      <w:r>
        <w:rPr>
          <w:rFonts w:cstheme="minorHAnsi"/>
        </w:rPr>
        <w:tab/>
      </w:r>
      <w:r w:rsidR="0051619F">
        <w:rPr>
          <w:rFonts w:cstheme="minorHAnsi"/>
        </w:rPr>
        <w:t>Jaer … h</w:t>
      </w:r>
      <w:r w:rsidR="005B0B06" w:rsidRPr="005B0B06">
        <w:rPr>
          <w:rFonts w:cstheme="minorHAnsi"/>
        </w:rPr>
        <w:t>ar du haft købt nogle bestemte kvalitets</w:t>
      </w:r>
      <w:r w:rsidR="00386809">
        <w:rPr>
          <w:rFonts w:cstheme="minorHAnsi"/>
        </w:rPr>
        <w:t>møbler</w:t>
      </w:r>
      <w:r w:rsidR="005B0B06" w:rsidRPr="005B0B06">
        <w:rPr>
          <w:rFonts w:cstheme="minorHAnsi"/>
        </w:rPr>
        <w:t xml:space="preserve"> som </w:t>
      </w:r>
      <w:proofErr w:type="gramStart"/>
      <w:r w:rsidR="005B0B06" w:rsidRPr="005B0B06">
        <w:rPr>
          <w:rFonts w:cstheme="minorHAnsi"/>
        </w:rPr>
        <w:t>i</w:t>
      </w:r>
      <w:proofErr w:type="gramEnd"/>
      <w:r w:rsidR="005B0B06" w:rsidRPr="005B0B06">
        <w:rPr>
          <w:rFonts w:cstheme="minorHAnsi"/>
        </w:rPr>
        <w:t xml:space="preserve"> kan komme i tanke om du Sådan er glad for eller stadig har som du har købt for</w:t>
      </w:r>
      <w:r w:rsidR="004F0760"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for noget tid siden </w:t>
      </w:r>
    </w:p>
    <w:p w14:paraId="4A568EDE" w14:textId="77777777" w:rsidR="0042253E" w:rsidRDefault="004F0760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4F0760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</w:t>
      </w:r>
      <w:r>
        <w:rPr>
          <w:rFonts w:cstheme="minorHAnsi"/>
        </w:rPr>
        <w:t>v</w:t>
      </w:r>
      <w:r w:rsidR="005B0B06" w:rsidRPr="005B0B06">
        <w:rPr>
          <w:rFonts w:cstheme="minorHAnsi"/>
        </w:rPr>
        <w:t xml:space="preserve">i har </w:t>
      </w:r>
      <w:r w:rsidR="0019608B">
        <w:rPr>
          <w:rFonts w:cstheme="minorHAnsi"/>
        </w:rPr>
        <w:t>et rund</w:t>
      </w:r>
      <w:r w:rsidR="005E202B">
        <w:rPr>
          <w:rFonts w:cstheme="minorHAnsi"/>
        </w:rPr>
        <w:t>t</w:t>
      </w:r>
      <w:r w:rsidR="0019608B">
        <w:rPr>
          <w:rFonts w:cstheme="minorHAnsi"/>
        </w:rPr>
        <w:t xml:space="preserve"> </w:t>
      </w:r>
      <w:r w:rsidR="005B0B06" w:rsidRPr="005B0B06">
        <w:rPr>
          <w:rFonts w:cstheme="minorHAnsi"/>
        </w:rPr>
        <w:t>tr</w:t>
      </w:r>
      <w:r w:rsidR="0019608B">
        <w:rPr>
          <w:rFonts w:cstheme="minorHAnsi"/>
        </w:rPr>
        <w:t>æ</w:t>
      </w:r>
      <w:r w:rsidR="005B0B06" w:rsidRPr="005B0B06">
        <w:rPr>
          <w:rFonts w:cstheme="minorHAnsi"/>
        </w:rPr>
        <w:t xml:space="preserve"> spiseb</w:t>
      </w:r>
      <w:r w:rsidR="0019608B">
        <w:rPr>
          <w:rFonts w:cstheme="minorHAnsi"/>
        </w:rPr>
        <w:t>ord</w:t>
      </w:r>
      <w:r w:rsidR="005B0B06" w:rsidRPr="005B0B06">
        <w:rPr>
          <w:rFonts w:cstheme="minorHAnsi"/>
        </w:rPr>
        <w:t xml:space="preserve"> det jeg glad for </w:t>
      </w:r>
      <w:r w:rsidR="00EC76EB">
        <w:rPr>
          <w:rFonts w:cstheme="minorHAnsi"/>
        </w:rPr>
        <w:t>… d</w:t>
      </w:r>
      <w:r w:rsidR="005B0B06" w:rsidRPr="005B0B06">
        <w:rPr>
          <w:rFonts w:cstheme="minorHAnsi"/>
        </w:rPr>
        <w:t xml:space="preserve">et er jeg glad for </w:t>
      </w:r>
    </w:p>
    <w:p w14:paraId="293BC240" w14:textId="77777777" w:rsidR="0042253E" w:rsidRDefault="0042253E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42253E">
        <w:rPr>
          <w:rFonts w:cstheme="minorHAnsi"/>
        </w:rPr>
        <w:t>:</w:t>
      </w:r>
      <w:r>
        <w:rPr>
          <w:rFonts w:cstheme="minorHAnsi"/>
        </w:rPr>
        <w:tab/>
        <w:t xml:space="preserve">Kan du huske dig hvilke overvejelser </w:t>
      </w:r>
      <w:proofErr w:type="gramStart"/>
      <w:r>
        <w:rPr>
          <w:rFonts w:cstheme="minorHAnsi"/>
        </w:rPr>
        <w:t>i</w:t>
      </w:r>
      <w:proofErr w:type="gramEnd"/>
      <w:r>
        <w:rPr>
          <w:rFonts w:cstheme="minorHAnsi"/>
        </w:rPr>
        <w:t xml:space="preserve"> gjorde jer før i sku </w:t>
      </w:r>
      <w:proofErr w:type="spellStart"/>
      <w:r>
        <w:rPr>
          <w:rFonts w:cstheme="minorHAnsi"/>
        </w:rPr>
        <w:t>sku</w:t>
      </w:r>
      <w:proofErr w:type="spellEnd"/>
      <w:r>
        <w:rPr>
          <w:rFonts w:cstheme="minorHAnsi"/>
        </w:rPr>
        <w:t xml:space="preserve"> købe det</w:t>
      </w:r>
    </w:p>
    <w:p w14:paraId="4EB478A5" w14:textId="77777777" w:rsidR="001F24B1" w:rsidRDefault="0042253E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42253E">
        <w:rPr>
          <w:rFonts w:cstheme="minorHAnsi"/>
        </w:rPr>
        <w:t>:</w:t>
      </w:r>
      <w:r>
        <w:rPr>
          <w:rFonts w:cstheme="minorHAnsi"/>
        </w:rPr>
        <w:tab/>
        <w:t xml:space="preserve">Ja </w:t>
      </w:r>
      <w:r w:rsidR="00381804">
        <w:rPr>
          <w:rFonts w:cstheme="minorHAnsi"/>
        </w:rPr>
        <w:t>hvordan det</w:t>
      </w:r>
      <w:r w:rsidR="005B0B06" w:rsidRPr="005B0B06">
        <w:rPr>
          <w:rFonts w:cstheme="minorHAnsi"/>
        </w:rPr>
        <w:t xml:space="preserve"> skulle se ud selvfølgelig om det skulle hvilken form de</w:t>
      </w:r>
      <w:r w:rsidR="00381804">
        <w:rPr>
          <w:rFonts w:cstheme="minorHAnsi"/>
        </w:rPr>
        <w:t>t</w:t>
      </w:r>
      <w:r w:rsidR="005B0B06" w:rsidRPr="005B0B06">
        <w:rPr>
          <w:rFonts w:cstheme="minorHAnsi"/>
        </w:rPr>
        <w:t xml:space="preserve"> skulle have og om det skulle være hvilket materiale det skulle være i og</w:t>
      </w:r>
      <w:r w:rsidR="00381804">
        <w:rPr>
          <w:rFonts w:cstheme="minorHAnsi"/>
        </w:rPr>
        <w:t xml:space="preserve"> … og</w:t>
      </w:r>
      <w:r w:rsidR="005B0B06" w:rsidRPr="005B0B06">
        <w:rPr>
          <w:rFonts w:cstheme="minorHAnsi"/>
        </w:rPr>
        <w:t xml:space="preserve"> så kigger vi jo som sagt lidt på nettet først for at se om der var noget vi fandt </w:t>
      </w:r>
      <w:r w:rsidR="00CA77B2">
        <w:rPr>
          <w:rFonts w:cstheme="minorHAnsi"/>
        </w:rPr>
        <w:t>der</w:t>
      </w:r>
      <w:r w:rsidR="005B0B06" w:rsidRPr="005B0B06">
        <w:rPr>
          <w:rFonts w:cstheme="minorHAnsi"/>
        </w:rPr>
        <w:t xml:space="preserve"> spændende og så kørte vi ud i nogle butikker og kiggede </w:t>
      </w:r>
    </w:p>
    <w:p w14:paraId="27686494" w14:textId="77777777" w:rsidR="001F24B1" w:rsidRDefault="001F24B1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1F24B1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</w:t>
      </w:r>
    </w:p>
    <w:p w14:paraId="58411AC8" w14:textId="77777777" w:rsidR="00F20B34" w:rsidRDefault="001F24B1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1F24B1">
        <w:rPr>
          <w:rFonts w:cstheme="minorHAnsi"/>
        </w:rPr>
        <w:t>:</w:t>
      </w:r>
      <w:r>
        <w:rPr>
          <w:rFonts w:cstheme="minorHAnsi"/>
        </w:rPr>
        <w:tab/>
        <w:t>V</w:t>
      </w:r>
      <w:r w:rsidR="005B0B06" w:rsidRPr="005B0B06">
        <w:rPr>
          <w:rFonts w:cstheme="minorHAnsi"/>
        </w:rPr>
        <w:t xml:space="preserve">i ventede faktisk i 16 uger for at få </w:t>
      </w:r>
      <w:r w:rsidR="007232AE">
        <w:rPr>
          <w:rFonts w:cstheme="minorHAnsi"/>
        </w:rPr>
        <w:t>v</w:t>
      </w:r>
      <w:r w:rsidR="005B0B06" w:rsidRPr="005B0B06">
        <w:rPr>
          <w:rFonts w:cstheme="minorHAnsi"/>
        </w:rPr>
        <w:t xml:space="preserve">ores spisebord </w:t>
      </w:r>
      <w:r w:rsidR="007232AE">
        <w:rPr>
          <w:rFonts w:cstheme="minorHAnsi"/>
        </w:rPr>
        <w:t xml:space="preserve">og </w:t>
      </w:r>
      <w:r w:rsidR="005B0B06" w:rsidRPr="005B0B06">
        <w:rPr>
          <w:rFonts w:cstheme="minorHAnsi"/>
        </w:rPr>
        <w:t xml:space="preserve">spisebordsstole </w:t>
      </w:r>
    </w:p>
    <w:p w14:paraId="3F73AD05" w14:textId="77777777" w:rsidR="00F20B34" w:rsidRDefault="00F20B34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F20B34">
        <w:rPr>
          <w:rFonts w:cstheme="minorHAnsi"/>
        </w:rPr>
        <w:t>:</w:t>
      </w:r>
      <w:r>
        <w:rPr>
          <w:rFonts w:cstheme="minorHAnsi"/>
        </w:rPr>
        <w:tab/>
        <w:t>Ja okay</w:t>
      </w:r>
    </w:p>
    <w:p w14:paraId="6F65E5EB" w14:textId="77777777" w:rsidR="00F20B34" w:rsidRDefault="00F20B34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F20B34">
        <w:rPr>
          <w:rFonts w:cstheme="minorHAnsi"/>
        </w:rPr>
        <w:t>:</w:t>
      </w:r>
      <w:r>
        <w:rPr>
          <w:rFonts w:cstheme="minorHAnsi"/>
        </w:rPr>
        <w:tab/>
      </w:r>
      <w:r w:rsidR="005B0B06" w:rsidRPr="005B0B06">
        <w:rPr>
          <w:rFonts w:cstheme="minorHAnsi"/>
        </w:rPr>
        <w:t xml:space="preserve">og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var </w:t>
      </w:r>
      <w:r>
        <w:rPr>
          <w:rFonts w:cstheme="minorHAnsi"/>
        </w:rPr>
        <w:t>v</w:t>
      </w:r>
      <w:r w:rsidR="005B0B06" w:rsidRPr="005B0B06">
        <w:rPr>
          <w:rFonts w:cstheme="minorHAnsi"/>
        </w:rPr>
        <w:t xml:space="preserve">i er villige til at gøre fordi vi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var det vi gerne ville have </w:t>
      </w:r>
    </w:p>
    <w:p w14:paraId="2963B587" w14:textId="77777777" w:rsidR="0006296D" w:rsidRDefault="00F20B34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F20B34">
        <w:rPr>
          <w:rFonts w:cstheme="minorHAnsi"/>
        </w:rPr>
        <w:t>:</w:t>
      </w:r>
      <w:r>
        <w:rPr>
          <w:rFonts w:cstheme="minorHAnsi"/>
        </w:rPr>
        <w:tab/>
        <w:t xml:space="preserve">Ja … </w:t>
      </w:r>
      <w:r w:rsidR="005B0B06" w:rsidRPr="005B0B06">
        <w:rPr>
          <w:rFonts w:cstheme="minorHAnsi"/>
        </w:rPr>
        <w:t xml:space="preserve">har du </w:t>
      </w:r>
      <w:r w:rsidR="0006296D"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en interesse for unikke møbler </w:t>
      </w:r>
    </w:p>
    <w:p w14:paraId="7D0113A8" w14:textId="77777777" w:rsidR="00280189" w:rsidRDefault="0006296D" w:rsidP="00A73DD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06296D">
        <w:rPr>
          <w:rFonts w:cstheme="minorHAnsi"/>
        </w:rPr>
        <w:t>:</w:t>
      </w:r>
      <w:r>
        <w:rPr>
          <w:rFonts w:cstheme="minorHAnsi"/>
        </w:rPr>
        <w:tab/>
        <w:t>N</w:t>
      </w:r>
      <w:r w:rsidR="005B0B06" w:rsidRPr="005B0B06">
        <w:rPr>
          <w:rFonts w:cstheme="minorHAnsi"/>
        </w:rPr>
        <w:t xml:space="preserve">ej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har jeg faktisk ikke specielt ikke </w:t>
      </w:r>
      <w:r w:rsidR="00543A41"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nogle unikke møbler </w:t>
      </w:r>
      <w:r w:rsidR="00543A41">
        <w:rPr>
          <w:rFonts w:cstheme="minorHAnsi"/>
        </w:rPr>
        <w:t>…</w:t>
      </w:r>
      <w:r w:rsidR="005B0B06" w:rsidRPr="005B0B06">
        <w:rPr>
          <w:rFonts w:cstheme="minorHAnsi"/>
        </w:rPr>
        <w:t xml:space="preserve"> </w:t>
      </w:r>
      <w:r w:rsidR="00543A41">
        <w:rPr>
          <w:rFonts w:cstheme="minorHAnsi"/>
        </w:rPr>
        <w:t>j</w:t>
      </w:r>
      <w:r w:rsidR="005B0B06" w:rsidRPr="005B0B06">
        <w:rPr>
          <w:rFonts w:cstheme="minorHAnsi"/>
        </w:rPr>
        <w:t xml:space="preserve">eg har </w:t>
      </w:r>
      <w:r w:rsidR="00543A41">
        <w:rPr>
          <w:rFonts w:cstheme="minorHAnsi"/>
        </w:rPr>
        <w:t>j</w:t>
      </w:r>
      <w:r w:rsidR="005B0B06" w:rsidRPr="005B0B06">
        <w:rPr>
          <w:rFonts w:cstheme="minorHAnsi"/>
        </w:rPr>
        <w:t xml:space="preserve">eg har arvestykker og som </w:t>
      </w:r>
      <w:r w:rsidR="00280189"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jo ikke noget </w:t>
      </w:r>
      <w:r w:rsidR="00280189">
        <w:rPr>
          <w:rFonts w:cstheme="minorHAnsi"/>
        </w:rPr>
        <w:t>j</w:t>
      </w:r>
      <w:r w:rsidR="005B0B06" w:rsidRPr="005B0B06">
        <w:rPr>
          <w:rFonts w:cstheme="minorHAnsi"/>
        </w:rPr>
        <w:t xml:space="preserve">eg har været ude og </w:t>
      </w:r>
      <w:proofErr w:type="gramStart"/>
      <w:r w:rsidR="005B0B06" w:rsidRPr="005B0B06">
        <w:rPr>
          <w:rFonts w:cstheme="minorHAnsi"/>
        </w:rPr>
        <w:t>købe</w:t>
      </w:r>
      <w:proofErr w:type="gramEnd"/>
      <w:r w:rsidR="005B0B06" w:rsidRPr="005B0B06">
        <w:rPr>
          <w:rFonts w:cstheme="minorHAnsi"/>
        </w:rPr>
        <w:t xml:space="preserve"> men så </w:t>
      </w:r>
      <w:r w:rsidR="00280189">
        <w:rPr>
          <w:rFonts w:cstheme="minorHAnsi"/>
        </w:rPr>
        <w:t>j</w:t>
      </w:r>
      <w:r w:rsidR="005B0B06" w:rsidRPr="005B0B06">
        <w:rPr>
          <w:rFonts w:cstheme="minorHAnsi"/>
        </w:rPr>
        <w:t xml:space="preserve">eg kan godt lide blandede møbler altså nyt og gammelt </w:t>
      </w:r>
    </w:p>
    <w:p w14:paraId="4C03E1E4" w14:textId="77777777" w:rsidR="00805BC2" w:rsidRDefault="00280189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280189">
        <w:rPr>
          <w:rFonts w:cstheme="minorHAnsi"/>
        </w:rPr>
        <w:t>:</w:t>
      </w:r>
      <w:r>
        <w:rPr>
          <w:rFonts w:cstheme="minorHAnsi"/>
        </w:rPr>
        <w:tab/>
        <w:t>Ja</w:t>
      </w:r>
      <w:r w:rsidR="00134204">
        <w:rPr>
          <w:rFonts w:cstheme="minorHAnsi"/>
        </w:rPr>
        <w:t xml:space="preserve"> … </w:t>
      </w:r>
      <w:proofErr w:type="spellStart"/>
      <w:r w:rsidR="00134204">
        <w:rPr>
          <w:rFonts w:cstheme="minorHAnsi"/>
        </w:rPr>
        <w:t>øhh</w:t>
      </w:r>
      <w:proofErr w:type="spellEnd"/>
      <w:r w:rsidR="00134204">
        <w:rPr>
          <w:rFonts w:cstheme="minorHAnsi"/>
        </w:rPr>
        <w:t xml:space="preserve"> </w:t>
      </w:r>
      <w:r w:rsidR="005B0B06" w:rsidRPr="005B0B06">
        <w:rPr>
          <w:rFonts w:cstheme="minorHAnsi"/>
        </w:rPr>
        <w:t xml:space="preserve">kender du </w:t>
      </w:r>
      <w:r w:rsidR="00134204"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nogle steder man </w:t>
      </w:r>
      <w:r w:rsidR="00134204"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kan købe </w:t>
      </w:r>
      <w:r w:rsidR="00134204"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nogle unikke møbler </w:t>
      </w:r>
    </w:p>
    <w:p w14:paraId="3DC2E377" w14:textId="5E268CCE" w:rsidR="00B03107" w:rsidRDefault="00805BC2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805BC2">
        <w:rPr>
          <w:rFonts w:cstheme="minorHAnsi"/>
        </w:rPr>
        <w:t>:</w:t>
      </w:r>
      <w:r>
        <w:rPr>
          <w:rFonts w:cstheme="minorHAnsi"/>
        </w:rPr>
        <w:tab/>
        <w:t>I</w:t>
      </w:r>
      <w:r w:rsidR="005B0B06" w:rsidRPr="005B0B06">
        <w:rPr>
          <w:rFonts w:cstheme="minorHAnsi"/>
        </w:rPr>
        <w:t xml:space="preserve">kke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</w:t>
      </w:r>
      <w:r>
        <w:rPr>
          <w:rFonts w:cstheme="minorHAnsi"/>
        </w:rPr>
        <w:t xml:space="preserve">… </w:t>
      </w:r>
      <w:r w:rsidR="005B0B06" w:rsidRPr="005B0B06">
        <w:rPr>
          <w:rFonts w:cstheme="minorHAnsi"/>
        </w:rPr>
        <w:t xml:space="preserve">nej det gør jeg ikke </w:t>
      </w:r>
      <w:r w:rsidR="00B03107"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personligt nej det gør jeg ikke </w:t>
      </w:r>
    </w:p>
    <w:p w14:paraId="7C969CAF" w14:textId="7418C8C8" w:rsidR="000D21C9" w:rsidRDefault="00B03107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lastRenderedPageBreak/>
        <w:t>Magnus</w:t>
      </w:r>
      <w:r w:rsidRPr="00B03107">
        <w:rPr>
          <w:rFonts w:cstheme="minorHAnsi"/>
        </w:rPr>
        <w:t>:</w:t>
      </w:r>
      <w:r>
        <w:rPr>
          <w:rFonts w:cstheme="minorHAnsi"/>
        </w:rPr>
        <w:tab/>
        <w:t>N</w:t>
      </w:r>
      <w:r w:rsidR="005B0B06" w:rsidRPr="005B0B06">
        <w:rPr>
          <w:rFonts w:cstheme="minorHAnsi"/>
        </w:rPr>
        <w:t>ej</w:t>
      </w:r>
      <w:r>
        <w:rPr>
          <w:rFonts w:cstheme="minorHAnsi"/>
        </w:rPr>
        <w:t xml:space="preserve"> okay …</w:t>
      </w:r>
      <w:r w:rsidR="005B0B06" w:rsidRPr="005B0B06">
        <w:rPr>
          <w:rFonts w:cstheme="minorHAnsi"/>
        </w:rPr>
        <w:t xml:space="preserve"> kan du beskrive en oplevelse hvor du </w:t>
      </w:r>
      <w:r w:rsidR="00A0735B">
        <w:rPr>
          <w:rFonts w:cstheme="minorHAnsi"/>
        </w:rPr>
        <w:t xml:space="preserve">… </w:t>
      </w:r>
      <w:r w:rsidR="005B0B06" w:rsidRPr="005B0B06">
        <w:rPr>
          <w:rFonts w:cstheme="minorHAnsi"/>
        </w:rPr>
        <w:t xml:space="preserve">hvor du rejser langt for at købe et bestemt </w:t>
      </w:r>
      <w:r w:rsidR="000D21C9">
        <w:rPr>
          <w:rFonts w:cstheme="minorHAnsi"/>
        </w:rPr>
        <w:t>møbel</w:t>
      </w:r>
      <w:r w:rsidR="00A14D46">
        <w:rPr>
          <w:rFonts w:cstheme="minorHAnsi"/>
        </w:rPr>
        <w:t>…</w:t>
      </w:r>
    </w:p>
    <w:p w14:paraId="3F138B44" w14:textId="77777777" w:rsidR="00A14D46" w:rsidRDefault="000D21C9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0D21C9">
        <w:rPr>
          <w:rFonts w:cstheme="minorHAnsi"/>
        </w:rPr>
        <w:t>:</w:t>
      </w:r>
      <w:r>
        <w:rPr>
          <w:rFonts w:cstheme="minorHAnsi"/>
        </w:rPr>
        <w:tab/>
        <w:t>Hmm</w:t>
      </w:r>
      <w:r w:rsidR="00A14D46">
        <w:rPr>
          <w:rFonts w:cstheme="minorHAnsi"/>
        </w:rPr>
        <w:t>…</w:t>
      </w:r>
      <w:r w:rsidR="005B0B06" w:rsidRPr="005B0B06">
        <w:rPr>
          <w:rFonts w:cstheme="minorHAnsi"/>
        </w:rPr>
        <w:t xml:space="preserve"> </w:t>
      </w:r>
    </w:p>
    <w:p w14:paraId="63155F20" w14:textId="77777777" w:rsidR="00A14D46" w:rsidRDefault="00A14D46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A14D46">
        <w:rPr>
          <w:rFonts w:cstheme="minorHAnsi"/>
        </w:rPr>
        <w:t>:</w:t>
      </w:r>
      <w:r>
        <w:rPr>
          <w:rFonts w:cstheme="minorHAnsi"/>
        </w:rPr>
        <w:tab/>
        <w:t>M</w:t>
      </w:r>
      <w:r w:rsidR="005B0B06" w:rsidRPr="005B0B06">
        <w:rPr>
          <w:rFonts w:cstheme="minorHAnsi"/>
        </w:rPr>
        <w:t xml:space="preserve">en der var du også lidt inde på </w:t>
      </w:r>
    </w:p>
    <w:p w14:paraId="166F374F" w14:textId="77777777" w:rsidR="003C5EE2" w:rsidRDefault="00A14D46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A14D46">
        <w:rPr>
          <w:rFonts w:cstheme="minorHAnsi"/>
        </w:rPr>
        <w:t>:</w:t>
      </w:r>
      <w:r>
        <w:rPr>
          <w:rFonts w:cstheme="minorHAnsi"/>
        </w:rPr>
        <w:tab/>
      </w:r>
      <w:r w:rsidR="006C6BC4">
        <w:rPr>
          <w:rFonts w:cstheme="minorHAnsi"/>
        </w:rPr>
        <w:t>D</w:t>
      </w:r>
      <w:r w:rsidR="005B0B06" w:rsidRPr="005B0B06">
        <w:rPr>
          <w:rFonts w:cstheme="minorHAnsi"/>
        </w:rPr>
        <w:t>et de</w:t>
      </w:r>
      <w:r w:rsidR="006C6BC4">
        <w:rPr>
          <w:rFonts w:cstheme="minorHAnsi"/>
        </w:rPr>
        <w:t>t</w:t>
      </w:r>
      <w:r w:rsidR="005B0B06" w:rsidRPr="005B0B06">
        <w:rPr>
          <w:rFonts w:cstheme="minorHAnsi"/>
        </w:rPr>
        <w:t xml:space="preserve"> mere</w:t>
      </w:r>
      <w:r w:rsidR="006C6BC4">
        <w:rPr>
          <w:rFonts w:cstheme="minorHAnsi"/>
        </w:rPr>
        <w:t xml:space="preserve"> det med</w:t>
      </w:r>
      <w:r w:rsidR="005B0B06" w:rsidRPr="005B0B06">
        <w:rPr>
          <w:rFonts w:cstheme="minorHAnsi"/>
        </w:rPr>
        <w:t xml:space="preserve"> leveringstid ja der har været lang </w:t>
      </w:r>
    </w:p>
    <w:p w14:paraId="458E80F9" w14:textId="77777777" w:rsidR="003C5EE2" w:rsidRDefault="003C5EE2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C5EE2">
        <w:rPr>
          <w:rFonts w:cstheme="minorHAnsi"/>
        </w:rPr>
        <w:t>:</w:t>
      </w:r>
      <w:r>
        <w:rPr>
          <w:rFonts w:cstheme="minorHAnsi"/>
        </w:rPr>
        <w:tab/>
        <w:t>Jaer</w:t>
      </w:r>
    </w:p>
    <w:p w14:paraId="06DADE30" w14:textId="77777777" w:rsidR="00A35783" w:rsidRDefault="003C5EE2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C5EE2">
        <w:rPr>
          <w:rFonts w:cstheme="minorHAnsi"/>
        </w:rPr>
        <w:t>:</w:t>
      </w:r>
      <w:r>
        <w:rPr>
          <w:rFonts w:cstheme="minorHAnsi"/>
        </w:rPr>
        <w:tab/>
        <w:t>M</w:t>
      </w:r>
      <w:r w:rsidR="005B0B06" w:rsidRPr="005B0B06">
        <w:rPr>
          <w:rFonts w:cstheme="minorHAnsi"/>
        </w:rPr>
        <w:t xml:space="preserve">en ellers så har vi jo ikke </w:t>
      </w:r>
      <w:r w:rsidR="00FF5BF2">
        <w:rPr>
          <w:rFonts w:cstheme="minorHAnsi"/>
        </w:rPr>
        <w:t xml:space="preserve">… </w:t>
      </w:r>
      <w:r w:rsidR="005B0B06" w:rsidRPr="005B0B06">
        <w:rPr>
          <w:rFonts w:cstheme="minorHAnsi"/>
        </w:rPr>
        <w:t xml:space="preserve">nej </w:t>
      </w:r>
      <w:r w:rsidR="003875BE">
        <w:rPr>
          <w:rFonts w:cstheme="minorHAnsi"/>
        </w:rPr>
        <w:t>v</w:t>
      </w:r>
      <w:r w:rsidR="005B0B06" w:rsidRPr="005B0B06">
        <w:rPr>
          <w:rFonts w:cstheme="minorHAnsi"/>
        </w:rPr>
        <w:t xml:space="preserve">i er nok ikke kørt så langt efter møbler </w:t>
      </w:r>
      <w:r w:rsidR="003875BE">
        <w:rPr>
          <w:rFonts w:cstheme="minorHAnsi"/>
        </w:rPr>
        <w:t>d</w:t>
      </w:r>
      <w:r w:rsidR="005B0B06" w:rsidRPr="005B0B06">
        <w:rPr>
          <w:rFonts w:cstheme="minorHAnsi"/>
        </w:rPr>
        <w:t>et er nok været mest</w:t>
      </w:r>
      <w:r w:rsidR="003875BE">
        <w:rPr>
          <w:rFonts w:cstheme="minorHAnsi"/>
        </w:rPr>
        <w:t xml:space="preserve"> … altså</w:t>
      </w:r>
      <w:r w:rsidR="005B0B06" w:rsidRPr="005B0B06">
        <w:rPr>
          <w:rFonts w:cstheme="minorHAnsi"/>
        </w:rPr>
        <w:t xml:space="preserve"> det længste har nok været omkring 50 kilometer </w:t>
      </w:r>
    </w:p>
    <w:p w14:paraId="0E36AB71" w14:textId="77777777" w:rsidR="00E5140D" w:rsidRDefault="00A35783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A35783">
        <w:rPr>
          <w:rFonts w:cstheme="minorHAnsi"/>
        </w:rPr>
        <w:t>:</w:t>
      </w:r>
      <w:r>
        <w:rPr>
          <w:rFonts w:cstheme="minorHAnsi"/>
        </w:rPr>
        <w:tab/>
        <w:t xml:space="preserve">Ja okay … øh </w:t>
      </w:r>
      <w:r w:rsidR="005B0B06" w:rsidRPr="005B0B06">
        <w:rPr>
          <w:rFonts w:cstheme="minorHAnsi"/>
        </w:rPr>
        <w:t xml:space="preserve">hvordan plejer du </w:t>
      </w:r>
      <w:r w:rsidR="00E5140D">
        <w:rPr>
          <w:rFonts w:cstheme="minorHAnsi"/>
        </w:rPr>
        <w:t>og</w:t>
      </w:r>
      <w:r w:rsidR="005B0B06" w:rsidRPr="005B0B06">
        <w:rPr>
          <w:rFonts w:cstheme="minorHAnsi"/>
        </w:rPr>
        <w:t xml:space="preserve"> behandler du din din</w:t>
      </w:r>
      <w:r w:rsidR="00E5140D">
        <w:rPr>
          <w:rFonts w:cstheme="minorHAnsi"/>
        </w:rPr>
        <w:t>e</w:t>
      </w:r>
      <w:r w:rsidR="005B0B06" w:rsidRPr="005B0B06">
        <w:rPr>
          <w:rFonts w:cstheme="minorHAnsi"/>
        </w:rPr>
        <w:t xml:space="preserve"> møbler </w:t>
      </w:r>
    </w:p>
    <w:p w14:paraId="125A3B48" w14:textId="77777777" w:rsidR="00896A40" w:rsidRDefault="00E5140D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E5140D">
        <w:rPr>
          <w:rFonts w:cstheme="minorHAnsi"/>
        </w:rPr>
        <w:t>:</w:t>
      </w:r>
      <w:r>
        <w:rPr>
          <w:rFonts w:cstheme="minorHAnsi"/>
        </w:rPr>
        <w:tab/>
        <w:t>D</w:t>
      </w:r>
      <w:r w:rsidR="005B0B06" w:rsidRPr="005B0B06">
        <w:rPr>
          <w:rFonts w:cstheme="minorHAnsi"/>
        </w:rPr>
        <w:t xml:space="preserve">et kommer selvfølgelig an på hvad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for nogle møbler </w:t>
      </w:r>
      <w:r w:rsidR="00A2330A">
        <w:rPr>
          <w:rFonts w:cstheme="minorHAnsi"/>
        </w:rPr>
        <w:t>det er …</w:t>
      </w:r>
      <w:r w:rsidR="005B0B06" w:rsidRPr="005B0B06">
        <w:rPr>
          <w:rFonts w:cstheme="minorHAnsi"/>
        </w:rPr>
        <w:t xml:space="preserve"> gør dem selvfølgelig rene og hvis </w:t>
      </w:r>
      <w:r w:rsidR="00A2330A"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</w:t>
      </w:r>
      <w:r w:rsidR="00A2330A">
        <w:rPr>
          <w:rFonts w:cstheme="minorHAnsi"/>
        </w:rPr>
        <w:t>v</w:t>
      </w:r>
      <w:r w:rsidR="005B0B06" w:rsidRPr="005B0B06">
        <w:rPr>
          <w:rFonts w:cstheme="minorHAnsi"/>
        </w:rPr>
        <w:t xml:space="preserve">ores spisebord for </w:t>
      </w:r>
      <w:proofErr w:type="gramStart"/>
      <w:r w:rsidR="005B0B06" w:rsidRPr="005B0B06">
        <w:rPr>
          <w:rFonts w:cstheme="minorHAnsi"/>
        </w:rPr>
        <w:t>eksempel</w:t>
      </w:r>
      <w:proofErr w:type="gramEnd"/>
      <w:r w:rsidR="005B0B06" w:rsidRPr="005B0B06">
        <w:rPr>
          <w:rFonts w:cstheme="minorHAnsi"/>
        </w:rPr>
        <w:t xml:space="preserve"> skal </w:t>
      </w:r>
      <w:r w:rsidR="00A2330A">
        <w:rPr>
          <w:rFonts w:cstheme="minorHAnsi"/>
        </w:rPr>
        <w:t>det</w:t>
      </w:r>
      <w:r w:rsidR="005B0B06" w:rsidRPr="005B0B06">
        <w:rPr>
          <w:rFonts w:cstheme="minorHAnsi"/>
        </w:rPr>
        <w:t xml:space="preserve"> have olie en gang imellem </w:t>
      </w:r>
      <w:r w:rsidR="00A2330A">
        <w:rPr>
          <w:rFonts w:cstheme="minorHAnsi"/>
        </w:rPr>
        <w:t xml:space="preserve">… </w:t>
      </w:r>
      <w:r w:rsidR="005B0B06" w:rsidRPr="005B0B06">
        <w:rPr>
          <w:rFonts w:cstheme="minorHAnsi"/>
        </w:rPr>
        <w:t xml:space="preserve">skal slibes ned og olie og det gør vi også </w:t>
      </w:r>
    </w:p>
    <w:p w14:paraId="3FD12BD5" w14:textId="77777777" w:rsidR="00896A40" w:rsidRDefault="00896A40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896A40">
        <w:rPr>
          <w:rFonts w:cstheme="minorHAnsi"/>
        </w:rPr>
        <w:t>:</w:t>
      </w:r>
      <w:r>
        <w:rPr>
          <w:rFonts w:cstheme="minorHAnsi"/>
        </w:rPr>
        <w:tab/>
        <w:t>Ja</w:t>
      </w:r>
    </w:p>
    <w:p w14:paraId="663ADA66" w14:textId="77777777" w:rsidR="0013328B" w:rsidRDefault="00896A40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896A40">
        <w:rPr>
          <w:rFonts w:cstheme="minorHAnsi"/>
        </w:rPr>
        <w:t>:</w:t>
      </w:r>
      <w:r>
        <w:rPr>
          <w:rFonts w:cstheme="minorHAnsi"/>
        </w:rPr>
        <w:tab/>
        <w:t>P</w:t>
      </w:r>
      <w:r w:rsidR="005B0B06" w:rsidRPr="005B0B06">
        <w:rPr>
          <w:rFonts w:cstheme="minorHAnsi"/>
        </w:rPr>
        <w:t xml:space="preserve">asser det som man nu </w:t>
      </w:r>
      <w:r w:rsidR="0013328B">
        <w:rPr>
          <w:rFonts w:cstheme="minorHAnsi"/>
        </w:rPr>
        <w:t>f</w:t>
      </w:r>
      <w:r w:rsidR="005B0B06" w:rsidRPr="005B0B06">
        <w:rPr>
          <w:rFonts w:cstheme="minorHAnsi"/>
        </w:rPr>
        <w:t xml:space="preserve">år at vide at man skal </w:t>
      </w:r>
    </w:p>
    <w:p w14:paraId="76BD4686" w14:textId="77777777" w:rsidR="00823187" w:rsidRDefault="0013328B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13328B">
        <w:rPr>
          <w:rFonts w:cstheme="minorHAnsi"/>
        </w:rPr>
        <w:t>:</w:t>
      </w:r>
      <w:r>
        <w:rPr>
          <w:rFonts w:cstheme="minorHAnsi"/>
        </w:rPr>
        <w:tab/>
        <w:t>Ja så du vil også sige d</w:t>
      </w:r>
      <w:r w:rsidR="005B0B06" w:rsidRPr="005B0B06">
        <w:rPr>
          <w:rFonts w:cstheme="minorHAnsi"/>
        </w:rPr>
        <w:t xml:space="preserve">er er forskel på hvordan du behandler pleje dine møbler alt efter hvad </w:t>
      </w:r>
      <w:r w:rsidR="00823187"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</w:t>
      </w:r>
    </w:p>
    <w:p w14:paraId="2CF0063E" w14:textId="77777777" w:rsidR="00CD6CD6" w:rsidRDefault="00823187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823187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alt efter materialet </w:t>
      </w:r>
      <w:r w:rsidR="00CD6CD6">
        <w:rPr>
          <w:rFonts w:cstheme="minorHAnsi"/>
        </w:rPr>
        <w:t>… jaer</w:t>
      </w:r>
    </w:p>
    <w:p w14:paraId="2ED3C5D9" w14:textId="77777777" w:rsidR="00AE5EB4" w:rsidRDefault="00CD6CD6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CD6CD6">
        <w:rPr>
          <w:rFonts w:cstheme="minorHAnsi"/>
        </w:rPr>
        <w:t>:</w:t>
      </w:r>
      <w:r>
        <w:rPr>
          <w:rFonts w:cstheme="minorHAnsi"/>
        </w:rPr>
        <w:tab/>
        <w:t xml:space="preserve">Jaer … </w:t>
      </w:r>
      <w:r w:rsidR="00757E07">
        <w:rPr>
          <w:rFonts w:cstheme="minorHAnsi"/>
        </w:rPr>
        <w:t xml:space="preserve">er </w:t>
      </w:r>
      <w:r w:rsidR="005B0B06" w:rsidRPr="005B0B06">
        <w:rPr>
          <w:rFonts w:cstheme="minorHAnsi"/>
        </w:rPr>
        <w:t xml:space="preserve">er der noget der </w:t>
      </w:r>
      <w:r w:rsidR="00757E07"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er lidt ligegyldigt for dig </w:t>
      </w:r>
      <w:r w:rsidR="004D6B63">
        <w:rPr>
          <w:rFonts w:cstheme="minorHAnsi"/>
        </w:rPr>
        <w:t xml:space="preserve">du vil </w:t>
      </w:r>
      <w:r w:rsidR="005B0B06" w:rsidRPr="005B0B06">
        <w:rPr>
          <w:rFonts w:cstheme="minorHAnsi"/>
        </w:rPr>
        <w:t xml:space="preserve">sige derhjemme i forhold til noget </w:t>
      </w:r>
      <w:r w:rsidR="004D6B63">
        <w:rPr>
          <w:rFonts w:cstheme="minorHAnsi"/>
        </w:rPr>
        <w:t>andet d</w:t>
      </w:r>
      <w:r w:rsidR="005B0B06" w:rsidRPr="005B0B06">
        <w:rPr>
          <w:rFonts w:cstheme="minorHAnsi"/>
        </w:rPr>
        <w:t>er er mere vigtigt hvis man kan sige</w:t>
      </w:r>
      <w:r w:rsidR="005801FF">
        <w:rPr>
          <w:rFonts w:cstheme="minorHAnsi"/>
        </w:rPr>
        <w:t xml:space="preserve"> det sådan …</w:t>
      </w:r>
      <w:r w:rsidR="005B0B06" w:rsidRPr="005B0B06">
        <w:rPr>
          <w:rFonts w:cstheme="minorHAnsi"/>
        </w:rPr>
        <w:t xml:space="preserve"> nu sagde du spisebordet </w:t>
      </w:r>
      <w:r w:rsidR="005801FF">
        <w:rPr>
          <w:rFonts w:cstheme="minorHAnsi"/>
        </w:rPr>
        <w:t>gav i</w:t>
      </w:r>
      <w:r w:rsidR="005B0B06" w:rsidRPr="005B0B06">
        <w:rPr>
          <w:rFonts w:cstheme="minorHAnsi"/>
        </w:rPr>
        <w:t xml:space="preserve"> olie</w:t>
      </w:r>
      <w:r w:rsidR="005801FF"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er der så noget der måske ikke er så der får så meget </w:t>
      </w:r>
    </w:p>
    <w:p w14:paraId="3EB4B4F3" w14:textId="77777777" w:rsidR="00182AFA" w:rsidRDefault="00AE5EB4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AE5EB4">
        <w:rPr>
          <w:rFonts w:cstheme="minorHAnsi"/>
        </w:rPr>
        <w:t>:</w:t>
      </w:r>
      <w:r>
        <w:rPr>
          <w:rFonts w:cstheme="minorHAnsi"/>
        </w:rPr>
        <w:tab/>
        <w:t>N</w:t>
      </w:r>
      <w:r w:rsidR="005B0B06" w:rsidRPr="005B0B06">
        <w:rPr>
          <w:rFonts w:cstheme="minorHAnsi"/>
        </w:rPr>
        <w:t xml:space="preserve">ej men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jo </w:t>
      </w:r>
      <w:r>
        <w:rPr>
          <w:rFonts w:cstheme="minorHAnsi"/>
        </w:rPr>
        <w:t xml:space="preserve">heller </w:t>
      </w:r>
      <w:r w:rsidR="005B0B06" w:rsidRPr="005B0B06">
        <w:rPr>
          <w:rFonts w:cstheme="minorHAnsi"/>
        </w:rPr>
        <w:t>ikke fordi d</w:t>
      </w:r>
      <w:r w:rsidR="009E249C">
        <w:rPr>
          <w:rFonts w:cstheme="minorHAnsi"/>
        </w:rPr>
        <w:t>et</w:t>
      </w:r>
      <w:r w:rsidR="005B0B06" w:rsidRPr="005B0B06">
        <w:rPr>
          <w:rFonts w:cstheme="minorHAnsi"/>
        </w:rPr>
        <w:t xml:space="preserve"> får så meget </w:t>
      </w:r>
      <w:r w:rsidR="009E249C">
        <w:rPr>
          <w:rFonts w:cstheme="minorHAnsi"/>
        </w:rPr>
        <w:t>behandling …</w:t>
      </w:r>
      <w:r w:rsidR="005B0B06" w:rsidRPr="005B0B06">
        <w:rPr>
          <w:rFonts w:cstheme="minorHAnsi"/>
        </w:rPr>
        <w:t xml:space="preserve"> det gør det en gang imellem men det skal jo også være brugbart </w:t>
      </w:r>
      <w:r w:rsidR="00C46459">
        <w:rPr>
          <w:rFonts w:cstheme="minorHAnsi"/>
        </w:rPr>
        <w:t>altså …</w:t>
      </w:r>
      <w:r w:rsidR="005B0B06" w:rsidRPr="005B0B06">
        <w:rPr>
          <w:rFonts w:cstheme="minorHAnsi"/>
        </w:rPr>
        <w:t xml:space="preserve"> vi vil gerne </w:t>
      </w:r>
      <w:proofErr w:type="gramStart"/>
      <w:r w:rsidR="005B0B06" w:rsidRPr="005B0B06">
        <w:rPr>
          <w:rFonts w:cstheme="minorHAnsi"/>
        </w:rPr>
        <w:t>have møbler</w:t>
      </w:r>
      <w:proofErr w:type="gramEnd"/>
      <w:r w:rsidR="005B0B06" w:rsidRPr="005B0B06">
        <w:rPr>
          <w:rFonts w:cstheme="minorHAnsi"/>
        </w:rPr>
        <w:t xml:space="preserve"> som </w:t>
      </w:r>
      <w:r w:rsidR="00C46459">
        <w:rPr>
          <w:rFonts w:cstheme="minorHAnsi"/>
        </w:rPr>
        <w:t>kan</w:t>
      </w:r>
      <w:r w:rsidR="005B0B06" w:rsidRPr="005B0B06">
        <w:rPr>
          <w:rFonts w:cstheme="minorHAnsi"/>
        </w:rPr>
        <w:t xml:space="preserve"> bruges det skal heller ikke være </w:t>
      </w:r>
      <w:r w:rsidR="00182AFA">
        <w:rPr>
          <w:rFonts w:cstheme="minorHAnsi"/>
        </w:rPr>
        <w:t xml:space="preserve">der bare … </w:t>
      </w:r>
      <w:r w:rsidR="005B0B06" w:rsidRPr="005B0B06">
        <w:rPr>
          <w:rFonts w:cstheme="minorHAnsi"/>
        </w:rPr>
        <w:t xml:space="preserve">skal stå og </w:t>
      </w:r>
      <w:proofErr w:type="spellStart"/>
      <w:r w:rsidR="005B0B06" w:rsidRPr="005B0B06">
        <w:rPr>
          <w:rFonts w:cstheme="minorHAnsi"/>
        </w:rPr>
        <w:t>og</w:t>
      </w:r>
      <w:proofErr w:type="spellEnd"/>
      <w:r w:rsidR="005B0B06" w:rsidRPr="005B0B06">
        <w:rPr>
          <w:rFonts w:cstheme="minorHAnsi"/>
        </w:rPr>
        <w:t xml:space="preserve"> man ikke må røre ved </w:t>
      </w:r>
      <w:r w:rsidR="00182AFA">
        <w:rPr>
          <w:rFonts w:cstheme="minorHAnsi"/>
        </w:rPr>
        <w:t xml:space="preserve">det </w:t>
      </w:r>
    </w:p>
    <w:p w14:paraId="3A80F915" w14:textId="77777777" w:rsidR="00182AFA" w:rsidRDefault="00182AFA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182AFA">
        <w:rPr>
          <w:rFonts w:cstheme="minorHAnsi"/>
        </w:rPr>
        <w:t>:</w:t>
      </w:r>
      <w:r>
        <w:rPr>
          <w:rFonts w:cstheme="minorHAnsi"/>
        </w:rPr>
        <w:tab/>
        <w:t>Nej</w:t>
      </w:r>
    </w:p>
    <w:p w14:paraId="58E8C5DF" w14:textId="77777777" w:rsidR="001F1CF6" w:rsidRDefault="00182AFA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182AFA">
        <w:rPr>
          <w:rFonts w:cstheme="minorHAnsi"/>
        </w:rPr>
        <w:t>:</w:t>
      </w:r>
      <w:r>
        <w:rPr>
          <w:rFonts w:cstheme="minorHAnsi"/>
        </w:rPr>
        <w:tab/>
        <w:t>A</w:t>
      </w:r>
      <w:r w:rsidR="005B0B06" w:rsidRPr="005B0B06">
        <w:rPr>
          <w:rFonts w:cstheme="minorHAnsi"/>
        </w:rPr>
        <w:t xml:space="preserve">ltså </w:t>
      </w:r>
      <w:r>
        <w:rPr>
          <w:rFonts w:cstheme="minorHAnsi"/>
        </w:rPr>
        <w:t>v</w:t>
      </w:r>
      <w:r w:rsidR="005B0B06" w:rsidRPr="005B0B06">
        <w:rPr>
          <w:rFonts w:cstheme="minorHAnsi"/>
        </w:rPr>
        <w:t xml:space="preserve">ores spisebord bliver også brugt og </w:t>
      </w:r>
      <w:r w:rsidR="001F1CF6">
        <w:rPr>
          <w:rFonts w:cstheme="minorHAnsi"/>
        </w:rPr>
        <w:t>d</w:t>
      </w:r>
      <w:r w:rsidR="005B0B06" w:rsidRPr="005B0B06">
        <w:rPr>
          <w:rFonts w:cstheme="minorHAnsi"/>
        </w:rPr>
        <w:t xml:space="preserve">er er også pletter på det </w:t>
      </w:r>
    </w:p>
    <w:p w14:paraId="1D842C0E" w14:textId="77777777" w:rsidR="001F1CF6" w:rsidRDefault="001F1CF6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1F1CF6">
        <w:rPr>
          <w:rFonts w:cstheme="minorHAnsi"/>
        </w:rPr>
        <w:t>:</w:t>
      </w:r>
      <w:r>
        <w:rPr>
          <w:rFonts w:cstheme="minorHAnsi"/>
        </w:rPr>
        <w:tab/>
        <w:t>Ja</w:t>
      </w:r>
    </w:p>
    <w:p w14:paraId="015CEAB7" w14:textId="77777777" w:rsidR="00751D4E" w:rsidRDefault="001F1CF6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1F1CF6">
        <w:rPr>
          <w:rFonts w:cstheme="minorHAnsi"/>
        </w:rPr>
        <w:t>:</w:t>
      </w:r>
      <w:r>
        <w:rPr>
          <w:rFonts w:cstheme="minorHAnsi"/>
        </w:rPr>
        <w:tab/>
        <w:t>M</w:t>
      </w:r>
      <w:r w:rsidR="005B0B06" w:rsidRPr="005B0B06">
        <w:rPr>
          <w:rFonts w:cstheme="minorHAnsi"/>
        </w:rPr>
        <w:t>en vi ved jo vi kan slippe den ned og så</w:t>
      </w:r>
      <w:r w:rsidR="00751D4E">
        <w:rPr>
          <w:rFonts w:cstheme="minorHAnsi"/>
        </w:rPr>
        <w:t xml:space="preserve"> gi det noget olie</w:t>
      </w:r>
      <w:r w:rsidR="005B0B06" w:rsidRPr="005B0B06">
        <w:rPr>
          <w:rFonts w:cstheme="minorHAnsi"/>
        </w:rPr>
        <w:t xml:space="preserve"> behandling så det kommer til at se pænt ud igen </w:t>
      </w:r>
    </w:p>
    <w:p w14:paraId="658FCDF4" w14:textId="77777777" w:rsidR="0034075C" w:rsidRDefault="00751D4E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751D4E">
        <w:rPr>
          <w:rFonts w:cstheme="minorHAnsi"/>
        </w:rPr>
        <w:t>:</w:t>
      </w:r>
      <w:r>
        <w:rPr>
          <w:rFonts w:cstheme="minorHAnsi"/>
        </w:rPr>
        <w:tab/>
        <w:t>Y</w:t>
      </w:r>
      <w:r w:rsidR="005B0B06" w:rsidRPr="005B0B06">
        <w:rPr>
          <w:rFonts w:cstheme="minorHAnsi"/>
        </w:rPr>
        <w:t xml:space="preserve">es og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>et kan også være du har svar</w:t>
      </w:r>
      <w:r w:rsidR="0034075C">
        <w:rPr>
          <w:rFonts w:cstheme="minorHAnsi"/>
        </w:rPr>
        <w:t>et</w:t>
      </w:r>
      <w:r w:rsidR="005B0B06" w:rsidRPr="005B0B06">
        <w:rPr>
          <w:rFonts w:cstheme="minorHAnsi"/>
        </w:rPr>
        <w:t xml:space="preserve"> på det her men hvor meget vægt ligger du på holdbarhed når du køber møbler </w:t>
      </w:r>
    </w:p>
    <w:p w14:paraId="732BAA92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amen det lægger </w:t>
      </w:r>
      <w:r>
        <w:rPr>
          <w:rFonts w:cstheme="minorHAnsi"/>
        </w:rPr>
        <w:t xml:space="preserve">jeg </w:t>
      </w:r>
      <w:r w:rsidR="005B0B06" w:rsidRPr="005B0B06">
        <w:rPr>
          <w:rFonts w:cstheme="minorHAnsi"/>
        </w:rPr>
        <w:t xml:space="preserve">rimelig meget vægt på </w:t>
      </w:r>
    </w:p>
    <w:p w14:paraId="4BB5C574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Ja</w:t>
      </w:r>
    </w:p>
    <w:p w14:paraId="4FC417B0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 xml:space="preserve">Vi ik sådan nogen </w:t>
      </w:r>
      <w:r w:rsidR="005B0B06" w:rsidRPr="005B0B06">
        <w:rPr>
          <w:rFonts w:cstheme="minorHAnsi"/>
        </w:rPr>
        <w:t xml:space="preserve">der går ud og køber møbler hvert år altså det skal gerne kunne holde nogle år og være </w:t>
      </w:r>
      <w:r>
        <w:rPr>
          <w:rFonts w:cstheme="minorHAnsi"/>
        </w:rPr>
        <w:t xml:space="preserve">… </w:t>
      </w:r>
      <w:r w:rsidR="005B0B06" w:rsidRPr="005B0B06">
        <w:rPr>
          <w:rFonts w:cstheme="minorHAnsi"/>
        </w:rPr>
        <w:t>være noget man har det godt med noget man hvis Det er stole for eksempel skal det være noget man sidder godt i sofaen man sidder godt i</w:t>
      </w:r>
    </w:p>
    <w:p w14:paraId="65E1DCDB" w14:textId="37DE87EC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lastRenderedPageBreak/>
        <w:t>Magnus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Ja …</w:t>
      </w:r>
      <w:r w:rsidR="005B0B06" w:rsidRPr="005B0B06">
        <w:rPr>
          <w:rFonts w:cstheme="minorHAnsi"/>
        </w:rPr>
        <w:t xml:space="preserve"> hvordan balancerer du så pris og holdbarhed</w:t>
      </w:r>
      <w:r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har det noget at sige </w:t>
      </w:r>
      <w:r>
        <w:rPr>
          <w:rFonts w:cstheme="minorHAnsi"/>
        </w:rPr>
        <w:t xml:space="preserve">… </w:t>
      </w:r>
      <w:r w:rsidR="005B0B06" w:rsidRPr="005B0B06">
        <w:rPr>
          <w:rFonts w:cstheme="minorHAnsi"/>
        </w:rPr>
        <w:t xml:space="preserve">altså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jo jeg tænker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 xml:space="preserve">ådan i forhold til at </w:t>
      </w:r>
      <w:proofErr w:type="spellStart"/>
      <w:r w:rsidR="005B0B06" w:rsidRPr="005B0B06">
        <w:rPr>
          <w:rFonts w:cstheme="minorHAnsi"/>
        </w:rPr>
        <w:t>at</w:t>
      </w:r>
      <w:proofErr w:type="spellEnd"/>
      <w:r w:rsidR="005B0B06" w:rsidRPr="005B0B06">
        <w:rPr>
          <w:rFonts w:cstheme="minorHAnsi"/>
        </w:rPr>
        <w:t xml:space="preserve"> man gerne vil give lidt mere </w:t>
      </w:r>
    </w:p>
    <w:p w14:paraId="1E083449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det vil vi gerne </w:t>
      </w:r>
    </w:p>
    <w:p w14:paraId="6699FE04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>
        <w:rPr>
          <w:rFonts w:cstheme="minorHAnsi"/>
        </w:rPr>
        <w:t>:</w:t>
      </w:r>
      <w:r>
        <w:rPr>
          <w:rFonts w:cstheme="minorHAnsi"/>
        </w:rPr>
        <w:tab/>
        <w:t>Ja</w:t>
      </w:r>
    </w:p>
    <w:p w14:paraId="0F47CCC8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>
        <w:rPr>
          <w:rFonts w:cstheme="minorHAnsi"/>
        </w:rPr>
        <w:t>:</w:t>
      </w:r>
      <w:r>
        <w:rPr>
          <w:rFonts w:cstheme="minorHAnsi"/>
        </w:rPr>
        <w:tab/>
        <w:t>V</w:t>
      </w:r>
      <w:r w:rsidR="005B0B06" w:rsidRPr="005B0B06">
        <w:rPr>
          <w:rFonts w:cstheme="minorHAnsi"/>
        </w:rPr>
        <w:t>il gerne give lidt mere for a</w:t>
      </w:r>
      <w:r>
        <w:rPr>
          <w:rFonts w:cstheme="minorHAnsi"/>
        </w:rPr>
        <w:t>t</w:t>
      </w:r>
      <w:r w:rsidR="005B0B06" w:rsidRPr="005B0B06">
        <w:rPr>
          <w:rFonts w:cstheme="minorHAnsi"/>
        </w:rPr>
        <w:t xml:space="preserve">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 xml:space="preserve">et er noget der holder længere </w:t>
      </w:r>
    </w:p>
    <w:p w14:paraId="7A9B8ACB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 </w:t>
      </w:r>
      <w:r>
        <w:rPr>
          <w:rFonts w:cstheme="minorHAnsi"/>
        </w:rPr>
        <w:t>… d</w:t>
      </w:r>
      <w:r w:rsidR="005B0B06" w:rsidRPr="005B0B06">
        <w:rPr>
          <w:rFonts w:cstheme="minorHAnsi"/>
        </w:rPr>
        <w:t xml:space="preserve">et har du nok altså allerede sagt men hvorfor er det vigtigt for dig men </w:t>
      </w:r>
    </w:p>
    <w:p w14:paraId="0EDF0F9F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Altså</w:t>
      </w:r>
      <w:r w:rsidR="005B0B06" w:rsidRPr="005B0B06">
        <w:rPr>
          <w:rFonts w:cstheme="minorHAnsi"/>
        </w:rPr>
        <w:t xml:space="preserve"> det holder</w:t>
      </w:r>
      <w:r>
        <w:rPr>
          <w:rFonts w:cstheme="minorHAnsi"/>
        </w:rPr>
        <w:t xml:space="preserve"> … er det det du tænker på</w:t>
      </w:r>
    </w:p>
    <w:p w14:paraId="173D2CB2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4075C">
        <w:rPr>
          <w:rFonts w:cstheme="minorHAnsi"/>
        </w:rPr>
        <w:t>:</w:t>
      </w:r>
      <w:r>
        <w:rPr>
          <w:rFonts w:cstheme="minorHAnsi"/>
        </w:rPr>
        <w:tab/>
      </w:r>
      <w:r w:rsidR="005B0B06" w:rsidRPr="005B0B06">
        <w:rPr>
          <w:rFonts w:cstheme="minorHAnsi"/>
        </w:rPr>
        <w:t xml:space="preserve"> </w:t>
      </w:r>
      <w:r>
        <w:rPr>
          <w:rFonts w:cstheme="minorHAnsi"/>
        </w:rPr>
        <w:t>J</w:t>
      </w:r>
      <w:r w:rsidR="005B0B06" w:rsidRPr="005B0B06">
        <w:rPr>
          <w:rFonts w:cstheme="minorHAnsi"/>
        </w:rPr>
        <w:t xml:space="preserve">a </w:t>
      </w:r>
      <w:r>
        <w:rPr>
          <w:rFonts w:cstheme="minorHAnsi"/>
        </w:rPr>
        <w:t xml:space="preserve">… </w:t>
      </w:r>
      <w:r w:rsidR="005B0B06" w:rsidRPr="005B0B06">
        <w:rPr>
          <w:rFonts w:cstheme="minorHAnsi"/>
        </w:rPr>
        <w:t xml:space="preserve">altså bare generelt det der med at </w:t>
      </w:r>
      <w:proofErr w:type="spellStart"/>
      <w:r>
        <w:rPr>
          <w:rFonts w:cstheme="minorHAnsi"/>
        </w:rPr>
        <w:t>øhh</w:t>
      </w:r>
      <w:proofErr w:type="spellEnd"/>
      <w:r>
        <w:rPr>
          <w:rFonts w:cstheme="minorHAnsi"/>
        </w:rPr>
        <w:t xml:space="preserve"> … at lig vægt på</w:t>
      </w:r>
      <w:r w:rsidR="005B0B06" w:rsidRPr="005B0B06">
        <w:rPr>
          <w:rFonts w:cstheme="minorHAnsi"/>
        </w:rPr>
        <w:t xml:space="preserve"> </w:t>
      </w:r>
      <w:r>
        <w:rPr>
          <w:rFonts w:cstheme="minorHAnsi"/>
        </w:rPr>
        <w:t>h</w:t>
      </w:r>
      <w:r w:rsidR="005B0B06" w:rsidRPr="005B0B06">
        <w:rPr>
          <w:rFonts w:cstheme="minorHAnsi"/>
        </w:rPr>
        <w:t xml:space="preserve">oldbarhed </w:t>
      </w:r>
    </w:p>
    <w:p w14:paraId="20303A09" w14:textId="51B28A38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J</w:t>
      </w:r>
      <w:r w:rsidR="005B0B06" w:rsidRPr="005B0B06">
        <w:rPr>
          <w:rFonts w:cstheme="minorHAnsi"/>
        </w:rPr>
        <w:t xml:space="preserve">amen </w:t>
      </w:r>
      <w:r>
        <w:rPr>
          <w:rFonts w:cstheme="minorHAnsi"/>
        </w:rPr>
        <w:t>j</w:t>
      </w:r>
      <w:r w:rsidR="005B0B06" w:rsidRPr="005B0B06">
        <w:rPr>
          <w:rFonts w:cstheme="minorHAnsi"/>
        </w:rPr>
        <w:t xml:space="preserve">eg tror </w:t>
      </w:r>
      <w:r>
        <w:rPr>
          <w:rFonts w:cstheme="minorHAnsi"/>
        </w:rPr>
        <w:t>da d</w:t>
      </w:r>
      <w:r w:rsidR="005B0B06" w:rsidRPr="005B0B06">
        <w:rPr>
          <w:rFonts w:cstheme="minorHAnsi"/>
        </w:rPr>
        <w:t xml:space="preserve">et er fordi når man bliver lidt ældre så skifter man jo ikke bare </w:t>
      </w:r>
      <w:r>
        <w:rPr>
          <w:rFonts w:cstheme="minorHAnsi"/>
        </w:rPr>
        <w:t>s</w:t>
      </w:r>
      <w:r w:rsidR="005B0B06" w:rsidRPr="005B0B06">
        <w:rPr>
          <w:rFonts w:cstheme="minorHAnsi"/>
        </w:rPr>
        <w:t>ådan tingene nu så tit ud som man gjorde da man</w:t>
      </w:r>
      <w:r>
        <w:rPr>
          <w:rFonts w:cstheme="minorHAnsi"/>
        </w:rPr>
        <w:t xml:space="preserve"> …</w:t>
      </w:r>
      <w:r w:rsidR="005B0B06" w:rsidRPr="005B0B06">
        <w:rPr>
          <w:rFonts w:cstheme="minorHAnsi"/>
        </w:rPr>
        <w:t xml:space="preserve"> måske var yngre </w:t>
      </w:r>
    </w:p>
    <w:p w14:paraId="0DDB27F3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Nej</w:t>
      </w:r>
    </w:p>
    <w:p w14:paraId="77B96891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S</w:t>
      </w:r>
      <w:r w:rsidR="005B0B06" w:rsidRPr="005B0B06">
        <w:rPr>
          <w:rFonts w:cstheme="minorHAnsi"/>
        </w:rPr>
        <w:t xml:space="preserve">om man vil derfor gerne sætte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>et</w:t>
      </w:r>
      <w:proofErr w:type="gramStart"/>
      <w:r>
        <w:rPr>
          <w:rFonts w:cstheme="minorHAnsi"/>
        </w:rPr>
        <w:t xml:space="preserve"> ..</w:t>
      </w:r>
      <w:proofErr w:type="gramEnd"/>
      <w:r w:rsidR="005B0B06" w:rsidRPr="005B0B06">
        <w:rPr>
          <w:rFonts w:cstheme="minorHAnsi"/>
        </w:rPr>
        <w:t xml:space="preserve"> er da nok lidt mere </w:t>
      </w:r>
      <w:r>
        <w:rPr>
          <w:rFonts w:cstheme="minorHAnsi"/>
        </w:rPr>
        <w:t xml:space="preserve">sætte </w:t>
      </w:r>
      <w:r w:rsidR="005B0B06" w:rsidRPr="005B0B06">
        <w:rPr>
          <w:rFonts w:cstheme="minorHAnsi"/>
        </w:rPr>
        <w:t xml:space="preserve">pris på at </w:t>
      </w:r>
      <w:r>
        <w:rPr>
          <w:rFonts w:cstheme="minorHAnsi"/>
        </w:rPr>
        <w:t>d</w:t>
      </w:r>
      <w:r w:rsidR="005B0B06" w:rsidRPr="005B0B06">
        <w:rPr>
          <w:rFonts w:cstheme="minorHAnsi"/>
        </w:rPr>
        <w:t>et er nogle ting der</w:t>
      </w:r>
      <w:r w:rsidR="00F42736" w:rsidRPr="00F42736">
        <w:rPr>
          <w:rFonts w:cstheme="minorHAnsi"/>
        </w:rPr>
        <w:t xml:space="preserve"> kan holde i længere tid </w:t>
      </w:r>
    </w:p>
    <w:p w14:paraId="036CF781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J</w:t>
      </w:r>
      <w:r w:rsidR="00F42736" w:rsidRPr="00F42736">
        <w:rPr>
          <w:rFonts w:cstheme="minorHAnsi"/>
        </w:rPr>
        <w:t xml:space="preserve">a </w:t>
      </w:r>
    </w:p>
    <w:p w14:paraId="4FE56EC5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4075C">
        <w:rPr>
          <w:rFonts w:cstheme="minorHAnsi"/>
        </w:rPr>
        <w:t>:</w:t>
      </w:r>
      <w:r>
        <w:rPr>
          <w:rFonts w:cstheme="minorHAnsi"/>
        </w:rPr>
        <w:tab/>
      </w:r>
      <w:r w:rsidR="00F42736" w:rsidRPr="00F42736">
        <w:rPr>
          <w:rFonts w:cstheme="minorHAnsi"/>
        </w:rPr>
        <w:t>Det er lidt svært</w:t>
      </w:r>
      <w:r>
        <w:rPr>
          <w:rFonts w:cstheme="minorHAnsi"/>
        </w:rPr>
        <w:t xml:space="preserve"> … det</w:t>
      </w:r>
      <w:r w:rsidR="00F42736" w:rsidRPr="00F42736">
        <w:rPr>
          <w:rFonts w:cstheme="minorHAnsi"/>
        </w:rPr>
        <w:t xml:space="preserve"> lidt noget af det </w:t>
      </w:r>
      <w:r>
        <w:rPr>
          <w:rFonts w:cstheme="minorHAnsi"/>
        </w:rPr>
        <w:t>j</w:t>
      </w:r>
      <w:r w:rsidR="00F42736" w:rsidRPr="00F42736">
        <w:rPr>
          <w:rFonts w:cstheme="minorHAnsi"/>
        </w:rPr>
        <w:t xml:space="preserve">eg har svaret på </w:t>
      </w:r>
    </w:p>
    <w:p w14:paraId="5C53E310" w14:textId="77777777" w:rsidR="0034075C" w:rsidRDefault="0034075C" w:rsidP="00134204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Magnus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J</w:t>
      </w:r>
      <w:r w:rsidR="00F42736" w:rsidRPr="00F42736">
        <w:rPr>
          <w:rFonts w:cstheme="minorHAnsi"/>
        </w:rPr>
        <w:t xml:space="preserve">a ja </w:t>
      </w:r>
      <w:r>
        <w:rPr>
          <w:rFonts w:cstheme="minorHAnsi"/>
        </w:rPr>
        <w:t>d</w:t>
      </w:r>
      <w:r w:rsidR="00F42736" w:rsidRPr="00F42736">
        <w:rPr>
          <w:rFonts w:cstheme="minorHAnsi"/>
        </w:rPr>
        <w:t xml:space="preserve">et er det </w:t>
      </w:r>
      <w:r>
        <w:rPr>
          <w:rFonts w:cstheme="minorHAnsi"/>
        </w:rPr>
        <w:t xml:space="preserve">… </w:t>
      </w:r>
      <w:r w:rsidR="00F42736" w:rsidRPr="00F42736">
        <w:rPr>
          <w:rFonts w:cstheme="minorHAnsi"/>
        </w:rPr>
        <w:t xml:space="preserve"> jamen </w:t>
      </w:r>
      <w:r>
        <w:rPr>
          <w:rFonts w:cstheme="minorHAnsi"/>
        </w:rPr>
        <w:t>d</w:t>
      </w:r>
      <w:r w:rsidR="00F42736" w:rsidRPr="00F42736">
        <w:rPr>
          <w:rFonts w:cstheme="minorHAnsi"/>
        </w:rPr>
        <w:t>et var det</w:t>
      </w:r>
      <w:r>
        <w:rPr>
          <w:rFonts w:cstheme="minorHAnsi"/>
        </w:rPr>
        <w:t xml:space="preserve"> jeg havde</w:t>
      </w:r>
      <w:r w:rsidR="00F42736" w:rsidRPr="00F42736">
        <w:rPr>
          <w:rFonts w:cstheme="minorHAnsi"/>
        </w:rPr>
        <w:t xml:space="preserve"> tak </w:t>
      </w:r>
    </w:p>
    <w:p w14:paraId="0EF09BAE" w14:textId="0DF6CF3E" w:rsidR="005D7BDF" w:rsidRPr="00C7113E" w:rsidRDefault="0034075C" w:rsidP="0034075C">
      <w:pPr>
        <w:ind w:left="1304" w:hanging="1304"/>
        <w:mirrorIndents/>
        <w:rPr>
          <w:rFonts w:cstheme="minorHAnsi"/>
        </w:rPr>
      </w:pPr>
      <w:r>
        <w:rPr>
          <w:rFonts w:cstheme="minorHAnsi"/>
          <w:b/>
          <w:bCs/>
        </w:rPr>
        <w:t>Lone</w:t>
      </w:r>
      <w:r w:rsidRPr="0034075C">
        <w:rPr>
          <w:rFonts w:cstheme="minorHAnsi"/>
        </w:rPr>
        <w:t>:</w:t>
      </w:r>
      <w:r>
        <w:rPr>
          <w:rFonts w:cstheme="minorHAnsi"/>
        </w:rPr>
        <w:tab/>
        <w:t>V</w:t>
      </w:r>
      <w:r w:rsidR="00F42736" w:rsidRPr="00F42736">
        <w:rPr>
          <w:rFonts w:cstheme="minorHAnsi"/>
        </w:rPr>
        <w:t>el</w:t>
      </w:r>
      <w:r>
        <w:rPr>
          <w:rFonts w:cstheme="minorHAnsi"/>
        </w:rPr>
        <w:t>bekomme</w:t>
      </w:r>
    </w:p>
    <w:sectPr w:rsidR="005D7BDF" w:rsidRPr="00C7113E" w:rsidSect="00C7113E">
      <w:type w:val="continuous"/>
      <w:pgSz w:w="11906" w:h="16838"/>
      <w:pgMar w:top="1701" w:right="1134" w:bottom="1701" w:left="1134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attachedTemplate r:id="rId1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94"/>
    <w:rsid w:val="00006B0D"/>
    <w:rsid w:val="000148B7"/>
    <w:rsid w:val="00047918"/>
    <w:rsid w:val="000520BD"/>
    <w:rsid w:val="0006296D"/>
    <w:rsid w:val="00081EA9"/>
    <w:rsid w:val="00087896"/>
    <w:rsid w:val="000A0AE4"/>
    <w:rsid w:val="000C57A7"/>
    <w:rsid w:val="000D21C9"/>
    <w:rsid w:val="000D464B"/>
    <w:rsid w:val="000E008B"/>
    <w:rsid w:val="000E328B"/>
    <w:rsid w:val="0013328B"/>
    <w:rsid w:val="00134204"/>
    <w:rsid w:val="00135435"/>
    <w:rsid w:val="001820DA"/>
    <w:rsid w:val="00182AFA"/>
    <w:rsid w:val="001954AC"/>
    <w:rsid w:val="0019608B"/>
    <w:rsid w:val="00197AF6"/>
    <w:rsid w:val="001A1700"/>
    <w:rsid w:val="001C3CDD"/>
    <w:rsid w:val="001C4096"/>
    <w:rsid w:val="001F1CF6"/>
    <w:rsid w:val="001F24B1"/>
    <w:rsid w:val="001F4024"/>
    <w:rsid w:val="001F4104"/>
    <w:rsid w:val="00202AE4"/>
    <w:rsid w:val="00207E04"/>
    <w:rsid w:val="0025115F"/>
    <w:rsid w:val="002549C7"/>
    <w:rsid w:val="00277177"/>
    <w:rsid w:val="00280189"/>
    <w:rsid w:val="002A2A7D"/>
    <w:rsid w:val="002B5C4E"/>
    <w:rsid w:val="002E20EE"/>
    <w:rsid w:val="00306ED1"/>
    <w:rsid w:val="0034075C"/>
    <w:rsid w:val="00351934"/>
    <w:rsid w:val="00381804"/>
    <w:rsid w:val="00386809"/>
    <w:rsid w:val="003875BE"/>
    <w:rsid w:val="00390198"/>
    <w:rsid w:val="003A4545"/>
    <w:rsid w:val="003A7C34"/>
    <w:rsid w:val="003A7F76"/>
    <w:rsid w:val="003C5EE2"/>
    <w:rsid w:val="003E05A7"/>
    <w:rsid w:val="003F4833"/>
    <w:rsid w:val="003F68D4"/>
    <w:rsid w:val="0040191C"/>
    <w:rsid w:val="0042253E"/>
    <w:rsid w:val="004613AA"/>
    <w:rsid w:val="0047407C"/>
    <w:rsid w:val="004907EA"/>
    <w:rsid w:val="004D0DA0"/>
    <w:rsid w:val="004D6B63"/>
    <w:rsid w:val="004F0760"/>
    <w:rsid w:val="005026B2"/>
    <w:rsid w:val="0051619F"/>
    <w:rsid w:val="00543A41"/>
    <w:rsid w:val="00551B43"/>
    <w:rsid w:val="00561D60"/>
    <w:rsid w:val="005718FB"/>
    <w:rsid w:val="005801FF"/>
    <w:rsid w:val="005B0B06"/>
    <w:rsid w:val="005B505D"/>
    <w:rsid w:val="005C2AA4"/>
    <w:rsid w:val="005D7BDF"/>
    <w:rsid w:val="005E202B"/>
    <w:rsid w:val="005F30F8"/>
    <w:rsid w:val="006054D1"/>
    <w:rsid w:val="006419A3"/>
    <w:rsid w:val="006C6BC4"/>
    <w:rsid w:val="00721EE3"/>
    <w:rsid w:val="007232AE"/>
    <w:rsid w:val="00751D4E"/>
    <w:rsid w:val="00757E07"/>
    <w:rsid w:val="00760611"/>
    <w:rsid w:val="00761CEF"/>
    <w:rsid w:val="007654E9"/>
    <w:rsid w:val="00775BDD"/>
    <w:rsid w:val="007A392F"/>
    <w:rsid w:val="007C11C0"/>
    <w:rsid w:val="007C587B"/>
    <w:rsid w:val="007D6A1E"/>
    <w:rsid w:val="00801632"/>
    <w:rsid w:val="00805BC2"/>
    <w:rsid w:val="00807A02"/>
    <w:rsid w:val="00821C46"/>
    <w:rsid w:val="00823187"/>
    <w:rsid w:val="008313FC"/>
    <w:rsid w:val="008475DD"/>
    <w:rsid w:val="00867E51"/>
    <w:rsid w:val="00885675"/>
    <w:rsid w:val="00890206"/>
    <w:rsid w:val="00896A40"/>
    <w:rsid w:val="008D3949"/>
    <w:rsid w:val="008E2660"/>
    <w:rsid w:val="00920920"/>
    <w:rsid w:val="00921894"/>
    <w:rsid w:val="00921D47"/>
    <w:rsid w:val="009564FC"/>
    <w:rsid w:val="00957111"/>
    <w:rsid w:val="00967420"/>
    <w:rsid w:val="00974733"/>
    <w:rsid w:val="009E249C"/>
    <w:rsid w:val="009F740F"/>
    <w:rsid w:val="00A0333D"/>
    <w:rsid w:val="00A0735B"/>
    <w:rsid w:val="00A14D46"/>
    <w:rsid w:val="00A2330A"/>
    <w:rsid w:val="00A35783"/>
    <w:rsid w:val="00A46335"/>
    <w:rsid w:val="00A550E8"/>
    <w:rsid w:val="00A73DD4"/>
    <w:rsid w:val="00A97EEB"/>
    <w:rsid w:val="00AA5B53"/>
    <w:rsid w:val="00AB76AD"/>
    <w:rsid w:val="00AE5EB4"/>
    <w:rsid w:val="00AF3C78"/>
    <w:rsid w:val="00B03107"/>
    <w:rsid w:val="00B0497C"/>
    <w:rsid w:val="00B2310A"/>
    <w:rsid w:val="00B435BB"/>
    <w:rsid w:val="00B72364"/>
    <w:rsid w:val="00B9287C"/>
    <w:rsid w:val="00B95CF7"/>
    <w:rsid w:val="00BF5194"/>
    <w:rsid w:val="00BF5C4B"/>
    <w:rsid w:val="00C115C7"/>
    <w:rsid w:val="00C123C4"/>
    <w:rsid w:val="00C21F5F"/>
    <w:rsid w:val="00C4473F"/>
    <w:rsid w:val="00C46459"/>
    <w:rsid w:val="00C51827"/>
    <w:rsid w:val="00C7113E"/>
    <w:rsid w:val="00C72A89"/>
    <w:rsid w:val="00CA47F0"/>
    <w:rsid w:val="00CA77B2"/>
    <w:rsid w:val="00CD6CD6"/>
    <w:rsid w:val="00CE2C91"/>
    <w:rsid w:val="00CF543B"/>
    <w:rsid w:val="00D17574"/>
    <w:rsid w:val="00D85F84"/>
    <w:rsid w:val="00DF1368"/>
    <w:rsid w:val="00DF72E4"/>
    <w:rsid w:val="00E2096A"/>
    <w:rsid w:val="00E347CB"/>
    <w:rsid w:val="00E36B4E"/>
    <w:rsid w:val="00E42F1F"/>
    <w:rsid w:val="00E5140D"/>
    <w:rsid w:val="00EC76EB"/>
    <w:rsid w:val="00EF1564"/>
    <w:rsid w:val="00EF5633"/>
    <w:rsid w:val="00F20B34"/>
    <w:rsid w:val="00F306E1"/>
    <w:rsid w:val="00F42736"/>
    <w:rsid w:val="00F56AC5"/>
    <w:rsid w:val="00F741FD"/>
    <w:rsid w:val="00F77917"/>
    <w:rsid w:val="00F87519"/>
    <w:rsid w:val="00FC375E"/>
    <w:rsid w:val="00FD69AE"/>
    <w:rsid w:val="00FE11AC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2738"/>
  <w15:chartTrackingRefBased/>
  <w15:docId w15:val="{0BE800F0-E5E0-4772-A1EE-28D7A11B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0F"/>
  </w:style>
  <w:style w:type="paragraph" w:styleId="Overskrift1">
    <w:name w:val="heading 1"/>
    <w:basedOn w:val="Normal"/>
    <w:next w:val="Normal"/>
    <w:link w:val="Overskrift1Tegn"/>
    <w:uiPriority w:val="9"/>
    <w:qFormat/>
    <w:rsid w:val="000D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313B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464B"/>
    <w:rPr>
      <w:rFonts w:asciiTheme="majorHAnsi" w:eastAsiaTheme="majorEastAsia" w:hAnsiTheme="majorHAnsi" w:cstheme="majorBidi"/>
      <w:color w:val="00313B" w:themeColor="accent1" w:themeShade="BF"/>
      <w:sz w:val="32"/>
      <w:szCs w:val="32"/>
    </w:rPr>
  </w:style>
  <w:style w:type="character" w:styleId="Linjenummer">
    <w:name w:val="line number"/>
    <w:basedOn w:val="Standardskrifttypeiafsnit"/>
    <w:uiPriority w:val="99"/>
    <w:semiHidden/>
    <w:unhideWhenUsed/>
    <w:rsid w:val="000D464B"/>
  </w:style>
  <w:style w:type="character" w:styleId="Kommentarhenvisning">
    <w:name w:val="annotation reference"/>
    <w:basedOn w:val="Standardskrifttypeiafsnit"/>
    <w:uiPriority w:val="99"/>
    <w:semiHidden/>
    <w:unhideWhenUsed/>
    <w:rsid w:val="005D7BD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D7BD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D7BD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D7BD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D7B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a\OneDrive%20-%20Professionsh&#248;jskolen%20UCN\Limas%20dokumenter\MMD%20semestre\mmd0920\Undervisning\Tema%202\Undervisning%20andre%20filer\_.dotx" TargetMode="Externa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1C7B698BA044B8BF5C19A21DDFAD3" ma:contentTypeVersion="11" ma:contentTypeDescription="Opret et nyt dokument." ma:contentTypeScope="" ma:versionID="1018cc28db4097a14e8b9614830c0961">
  <xsd:schema xmlns:xsd="http://www.w3.org/2001/XMLSchema" xmlns:xs="http://www.w3.org/2001/XMLSchema" xmlns:p="http://schemas.microsoft.com/office/2006/metadata/properties" xmlns:ns2="0a060e9a-fbdc-4510-8695-0046e2c7d3a9" xmlns:ns3="3bebaa32-ca44-421e-8c61-81df9a5d3e26" targetNamespace="http://schemas.microsoft.com/office/2006/metadata/properties" ma:root="true" ma:fieldsID="bc4c5653b5c2474e4619ca5326245a60" ns2:_="" ns3:_="">
    <xsd:import namespace="0a060e9a-fbdc-4510-8695-0046e2c7d3a9"/>
    <xsd:import namespace="3bebaa32-ca44-421e-8c61-81df9a5d3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0e9a-fbdc-4510-8695-0046e2c7d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6e115677-f02f-49e2-a07c-4177104e5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aa32-ca44-421e-8c61-81df9a5d3e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7cde75-e1c5-4745-b930-77af6ba55117}" ma:internalName="TaxCatchAll" ma:showField="CatchAllData" ma:web="3bebaa32-ca44-421e-8c61-81df9a5d3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aa32-ca44-421e-8c61-81df9a5d3e26" xsi:nil="true"/>
    <lcf76f155ced4ddcb4097134ff3c332f xmlns="0a060e9a-fbdc-4510-8695-0046e2c7d3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6D9C84-09A1-4ED5-B911-7760AF23C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60e9a-fbdc-4510-8695-0046e2c7d3a9"/>
    <ds:schemaRef ds:uri="3bebaa32-ca44-421e-8c61-81df9a5d3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7BD8BC-8D9F-4B34-96D4-373DCAE4D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47B20-5DFF-4618-AF33-62B95B0C77BE}">
  <ds:schemaRefs>
    <ds:schemaRef ds:uri="http://schemas.microsoft.com/office/2006/metadata/properties"/>
    <ds:schemaRef ds:uri="http://schemas.microsoft.com/office/infopath/2007/PartnerControls"/>
    <ds:schemaRef ds:uri="3bebaa32-ca44-421e-8c61-81df9a5d3e26"/>
    <ds:schemaRef ds:uri="0a060e9a-fbdc-4510-8695-0046e2c7d3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C:\Users\lima\OneDrive - Professionshøjskolen UCN\Limas dokumenter\MMD semestre\mmd0920\Undervisning\Tema 2\Undervisning andre filer\_.dotx</Template>
  <TotalTime>119</TotalTime>
  <Pages>4</Pages>
  <Words>1040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Mathiesen</dc:creator>
  <cp:keywords/>
  <dc:description/>
  <cp:lastModifiedBy>Magnus Sigaard Nørlev</cp:lastModifiedBy>
  <cp:revision>94</cp:revision>
  <dcterms:created xsi:type="dcterms:W3CDTF">2024-05-17T08:26:00Z</dcterms:created>
  <dcterms:modified xsi:type="dcterms:W3CDTF">2024-05-17T13:51:00Z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0x0101007B91C7B698BA044B8BF5C19A21DDFAD3</vt:lpwstr>
  </property>
  <property fmtid="{D5CDD505-2E9C-101B-9397-08002B2CF9AE}" pid="3" name="MediaServiceImageTags">
    <vt:lpwstr/>
  </property>
</Properties>
</file>