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6171" w14:textId="1A3D5EAC" w:rsidR="00C7113E" w:rsidRPr="007D6A1E" w:rsidRDefault="002A2A7D" w:rsidP="00C7113E">
      <w:pPr>
        <w:pStyle w:val="Overskrift1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Multimedieproduktion 2</w:t>
      </w:r>
      <w:r w:rsidR="00C7113E" w:rsidRPr="007D6A1E">
        <w:rPr>
          <w:rFonts w:cstheme="majorHAnsi"/>
          <w:b/>
          <w:bCs/>
          <w:sz w:val="40"/>
          <w:szCs w:val="40"/>
        </w:rPr>
        <w:t xml:space="preserve">: Interview af </w:t>
      </w:r>
      <w:r w:rsidR="00B03025">
        <w:rPr>
          <w:rFonts w:cstheme="majorHAnsi"/>
          <w:b/>
          <w:bCs/>
          <w:sz w:val="40"/>
          <w:szCs w:val="40"/>
        </w:rPr>
        <w:t>Karla</w:t>
      </w:r>
    </w:p>
    <w:p w14:paraId="0AAFF243" w14:textId="77777777" w:rsidR="00C7113E" w:rsidRPr="007D6A1E" w:rsidRDefault="00C7113E" w:rsidP="00C7113E">
      <w:pPr>
        <w:rPr>
          <w:rFonts w:cstheme="minorHAnsi"/>
        </w:rPr>
      </w:pPr>
    </w:p>
    <w:p w14:paraId="1AEDAF63" w14:textId="1B3A7765" w:rsidR="00C7113E" w:rsidRPr="00867E51" w:rsidRDefault="00C7113E" w:rsidP="00C7113E">
      <w:pPr>
        <w:rPr>
          <w:rFonts w:cstheme="minorHAnsi"/>
          <w:sz w:val="24"/>
          <w:szCs w:val="24"/>
        </w:rPr>
      </w:pPr>
      <w:r w:rsidRPr="00867E51">
        <w:rPr>
          <w:rFonts w:cstheme="minorHAnsi"/>
          <w:sz w:val="24"/>
          <w:szCs w:val="24"/>
        </w:rPr>
        <w:t xml:space="preserve">Sted: </w:t>
      </w:r>
      <w:r w:rsidRPr="00867E51">
        <w:rPr>
          <w:rFonts w:cstheme="minorHAnsi"/>
          <w:sz w:val="24"/>
          <w:szCs w:val="24"/>
        </w:rPr>
        <w:tab/>
      </w:r>
      <w:r w:rsidR="002A2A7D">
        <w:rPr>
          <w:rFonts w:cstheme="minorHAnsi"/>
          <w:sz w:val="24"/>
          <w:szCs w:val="24"/>
        </w:rPr>
        <w:t>Hjørring</w:t>
      </w:r>
      <w:r w:rsidRPr="00867E51">
        <w:rPr>
          <w:rFonts w:cstheme="minorHAnsi"/>
          <w:sz w:val="24"/>
          <w:szCs w:val="24"/>
        </w:rPr>
        <w:t xml:space="preserve"> </w:t>
      </w:r>
    </w:p>
    <w:p w14:paraId="2B6E218A" w14:textId="3DC4ECF8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Dato:</w:t>
      </w:r>
      <w:r w:rsidRPr="00316AFB">
        <w:rPr>
          <w:rFonts w:cstheme="minorHAnsi"/>
          <w:sz w:val="24"/>
          <w:szCs w:val="24"/>
        </w:rPr>
        <w:tab/>
      </w:r>
      <w:r w:rsidR="00182463">
        <w:rPr>
          <w:rFonts w:cstheme="minorHAnsi"/>
          <w:sz w:val="24"/>
          <w:szCs w:val="24"/>
        </w:rPr>
        <w:t>20</w:t>
      </w:r>
      <w:r w:rsidRPr="00316AFB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0</w:t>
      </w:r>
      <w:r w:rsidR="002A2A7D">
        <w:rPr>
          <w:rFonts w:cstheme="minorHAnsi"/>
          <w:sz w:val="24"/>
          <w:szCs w:val="24"/>
        </w:rPr>
        <w:t>5</w:t>
      </w:r>
      <w:r w:rsidRPr="00316AFB">
        <w:rPr>
          <w:rFonts w:cstheme="minorHAnsi"/>
          <w:sz w:val="24"/>
          <w:szCs w:val="24"/>
        </w:rPr>
        <w:t>/202</w:t>
      </w:r>
      <w:r w:rsidR="00C72A89">
        <w:rPr>
          <w:rFonts w:cstheme="minorHAnsi"/>
          <w:sz w:val="24"/>
          <w:szCs w:val="24"/>
        </w:rPr>
        <w:t>4</w:t>
      </w:r>
    </w:p>
    <w:p w14:paraId="3B0963EE" w14:textId="5DD5EA83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Deltager:</w:t>
      </w:r>
      <w:r w:rsidRPr="00316AFB">
        <w:rPr>
          <w:rFonts w:cstheme="minorHAnsi"/>
          <w:sz w:val="24"/>
          <w:szCs w:val="24"/>
        </w:rPr>
        <w:tab/>
      </w:r>
      <w:r w:rsidR="00137D52">
        <w:rPr>
          <w:rFonts w:cstheme="minorHAnsi"/>
          <w:sz w:val="24"/>
          <w:szCs w:val="24"/>
        </w:rPr>
        <w:t>Karla</w:t>
      </w:r>
    </w:p>
    <w:p w14:paraId="724B6F29" w14:textId="77777777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Interviewer:</w:t>
      </w:r>
      <w:r w:rsidRPr="00316AFB">
        <w:rPr>
          <w:rFonts w:cstheme="minorHAnsi"/>
          <w:sz w:val="24"/>
          <w:szCs w:val="24"/>
        </w:rPr>
        <w:tab/>
        <w:t xml:space="preserve"> Magnus</w:t>
      </w:r>
    </w:p>
    <w:p w14:paraId="52F45F98" w14:textId="77777777" w:rsidR="00C7113E" w:rsidRPr="00316AFB" w:rsidRDefault="00C7113E" w:rsidP="00C7113E">
      <w:pPr>
        <w:rPr>
          <w:rFonts w:cstheme="minorHAnsi"/>
          <w:sz w:val="24"/>
          <w:szCs w:val="24"/>
        </w:rPr>
      </w:pPr>
    </w:p>
    <w:p w14:paraId="0404330C" w14:textId="77777777" w:rsidR="00C7113E" w:rsidRPr="00316AFB" w:rsidRDefault="00C7113E" w:rsidP="00C7113E">
      <w:pPr>
        <w:rPr>
          <w:rFonts w:cstheme="minorHAnsi"/>
          <w:sz w:val="24"/>
          <w:szCs w:val="24"/>
        </w:rPr>
        <w:sectPr w:rsidR="00C7113E" w:rsidRPr="00316AFB" w:rsidSect="00C7113E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1C29ABB0" w14:textId="77777777" w:rsidR="00D9409A" w:rsidRDefault="00C7113E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16AFB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885675">
        <w:rPr>
          <w:rFonts w:cstheme="minorHAnsi"/>
        </w:rPr>
        <w:tab/>
      </w:r>
      <w:r w:rsidR="001A7849" w:rsidRPr="001A7849">
        <w:rPr>
          <w:rFonts w:cstheme="minorHAnsi"/>
        </w:rPr>
        <w:t>Jeg vil starte med at bede dig om at fortælle lidt</w:t>
      </w:r>
      <w:r w:rsidR="00D9409A">
        <w:rPr>
          <w:rFonts w:cstheme="minorHAnsi"/>
        </w:rPr>
        <w:t xml:space="preserve"> om dig selv</w:t>
      </w:r>
      <w:r w:rsidR="003D7D81" w:rsidRPr="003D7D81">
        <w:rPr>
          <w:rFonts w:cstheme="minorHAnsi"/>
        </w:rPr>
        <w:t xml:space="preserve"> </w:t>
      </w:r>
    </w:p>
    <w:p w14:paraId="6E7F0832" w14:textId="129B8E4A" w:rsidR="00F91B21" w:rsidRDefault="00BC4AA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BC4AA2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eg hedder </w:t>
      </w:r>
      <w:r>
        <w:rPr>
          <w:rFonts w:cstheme="minorHAnsi"/>
        </w:rPr>
        <w:t>Karla</w:t>
      </w:r>
      <w:r w:rsidR="003D7D81" w:rsidRPr="003D7D81">
        <w:rPr>
          <w:rFonts w:cstheme="minorHAnsi"/>
        </w:rPr>
        <w:t xml:space="preserve"> og </w:t>
      </w:r>
      <w:r w:rsidR="00CD4F5A">
        <w:rPr>
          <w:rFonts w:cstheme="minorHAnsi"/>
        </w:rPr>
        <w:t>j</w:t>
      </w:r>
      <w:r w:rsidR="003D7D81" w:rsidRPr="003D7D81">
        <w:rPr>
          <w:rFonts w:cstheme="minorHAnsi"/>
        </w:rPr>
        <w:t>eg er 28 år gammel og jeg bor</w:t>
      </w:r>
      <w:r w:rsidR="00CD4F5A">
        <w:rPr>
          <w:rFonts w:cstheme="minorHAnsi"/>
        </w:rPr>
        <w:t xml:space="preserve"> i Aalborg</w:t>
      </w:r>
      <w:r w:rsidR="003D7D81" w:rsidRPr="003D7D81">
        <w:rPr>
          <w:rFonts w:cstheme="minorHAnsi"/>
        </w:rPr>
        <w:t xml:space="preserve"> </w:t>
      </w:r>
      <w:r w:rsidR="00F91B21">
        <w:rPr>
          <w:rFonts w:cstheme="minorHAnsi"/>
        </w:rPr>
        <w:t>… j</w:t>
      </w:r>
      <w:r w:rsidR="003D7D81" w:rsidRPr="003D7D81">
        <w:rPr>
          <w:rFonts w:cstheme="minorHAnsi"/>
        </w:rPr>
        <w:t xml:space="preserve">eg er til </w:t>
      </w:r>
      <w:proofErr w:type="gramStart"/>
      <w:r w:rsidR="003D7D81" w:rsidRPr="003D7D81">
        <w:rPr>
          <w:rFonts w:cstheme="minorHAnsi"/>
        </w:rPr>
        <w:t>dagligt  uddannet</w:t>
      </w:r>
      <w:proofErr w:type="gramEnd"/>
      <w:r w:rsidR="003D7D81" w:rsidRPr="003D7D81">
        <w:rPr>
          <w:rFonts w:cstheme="minorHAnsi"/>
        </w:rPr>
        <w:t xml:space="preserve"> receptionist og bor sammen med min mand og 2 børn </w:t>
      </w:r>
    </w:p>
    <w:p w14:paraId="469308DE" w14:textId="77777777" w:rsidR="00DB42BE" w:rsidRDefault="00F91B21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F91B21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>a</w:t>
      </w:r>
      <w:proofErr w:type="gramStart"/>
      <w:r>
        <w:rPr>
          <w:rFonts w:cstheme="minorHAnsi"/>
        </w:rPr>
        <w:t xml:space="preserve"> ..</w:t>
      </w:r>
      <w:proofErr w:type="gramEnd"/>
      <w:r w:rsidR="003D7D81" w:rsidRPr="003D7D81">
        <w:rPr>
          <w:rFonts w:cstheme="minorHAnsi"/>
        </w:rPr>
        <w:t xml:space="preserve"> hvad har du af fritidsaktiviteter eller hobbyer </w:t>
      </w:r>
    </w:p>
    <w:p w14:paraId="2FC7BF87" w14:textId="77777777" w:rsidR="00582C43" w:rsidRDefault="00DB42BE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DB42BE">
        <w:rPr>
          <w:rFonts w:cstheme="minorHAnsi"/>
        </w:rPr>
        <w:t>:</w:t>
      </w:r>
      <w:r>
        <w:rPr>
          <w:rFonts w:cstheme="minorHAnsi"/>
        </w:rPr>
        <w:tab/>
      </w:r>
      <w:r w:rsidR="00CD55C9">
        <w:rPr>
          <w:rFonts w:cstheme="minorHAnsi"/>
        </w:rPr>
        <w:t>J</w:t>
      </w:r>
      <w:r w:rsidR="003D7D81" w:rsidRPr="003D7D81">
        <w:rPr>
          <w:rFonts w:cstheme="minorHAnsi"/>
        </w:rPr>
        <w:t>eg spiller håndbold</w:t>
      </w:r>
      <w:r w:rsidR="00CD55C9">
        <w:rPr>
          <w:rFonts w:cstheme="minorHAnsi"/>
        </w:rPr>
        <w:t xml:space="preserve"> …</w:t>
      </w:r>
      <w:r w:rsidR="003D7D81" w:rsidRPr="003D7D81">
        <w:rPr>
          <w:rFonts w:cstheme="minorHAnsi"/>
        </w:rPr>
        <w:t xml:space="preserve"> </w:t>
      </w:r>
      <w:r w:rsidR="00CD55C9">
        <w:rPr>
          <w:rFonts w:cstheme="minorHAnsi"/>
        </w:rPr>
        <w:t>j</w:t>
      </w:r>
      <w:r w:rsidR="003D7D81" w:rsidRPr="003D7D81">
        <w:rPr>
          <w:rFonts w:cstheme="minorHAnsi"/>
        </w:rPr>
        <w:t>eg kan godt lide at gå tur med min</w:t>
      </w:r>
      <w:r w:rsidR="00582C43">
        <w:rPr>
          <w:rFonts w:cstheme="minorHAnsi"/>
        </w:rPr>
        <w:t xml:space="preserve"> hund … ja</w:t>
      </w:r>
      <w:r w:rsidR="003D7D81" w:rsidRPr="003D7D81">
        <w:rPr>
          <w:rFonts w:cstheme="minorHAnsi"/>
        </w:rPr>
        <w:t xml:space="preserve"> </w:t>
      </w:r>
    </w:p>
    <w:p w14:paraId="6CD4D337" w14:textId="77777777" w:rsidR="00FE2192" w:rsidRDefault="00582C4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582C43">
        <w:rPr>
          <w:rFonts w:cstheme="minorHAnsi"/>
        </w:rPr>
        <w:t>:</w:t>
      </w:r>
      <w:r>
        <w:rPr>
          <w:rFonts w:cstheme="minorHAnsi"/>
        </w:rPr>
        <w:tab/>
        <w:t>H</w:t>
      </w:r>
      <w:r w:rsidR="003D7D81" w:rsidRPr="003D7D81">
        <w:rPr>
          <w:rFonts w:cstheme="minorHAnsi"/>
        </w:rPr>
        <w:t xml:space="preserve">vis du </w:t>
      </w:r>
      <w:r>
        <w:rPr>
          <w:rFonts w:cstheme="minorHAnsi"/>
        </w:rPr>
        <w:t>s</w:t>
      </w:r>
      <w:r w:rsidR="003D7D81" w:rsidRPr="003D7D81">
        <w:rPr>
          <w:rFonts w:cstheme="minorHAnsi"/>
        </w:rPr>
        <w:t>ådan skulle forestille</w:t>
      </w:r>
      <w:r>
        <w:rPr>
          <w:rFonts w:cstheme="minorHAnsi"/>
        </w:rPr>
        <w:t xml:space="preserve"> </w:t>
      </w:r>
      <w:r w:rsidR="005E2DD4">
        <w:rPr>
          <w:rFonts w:cstheme="minorHAnsi"/>
        </w:rPr>
        <w:t>dig</w:t>
      </w:r>
      <w:r w:rsidR="003D7D81" w:rsidRPr="003D7D81">
        <w:rPr>
          <w:rFonts w:cstheme="minorHAnsi"/>
        </w:rPr>
        <w:t xml:space="preserve"> at du skulle have nyt spisebord</w:t>
      </w:r>
      <w:r w:rsidR="005E2DD4">
        <w:rPr>
          <w:rFonts w:cstheme="minorHAnsi"/>
        </w:rPr>
        <w:t xml:space="preserve"> …</w:t>
      </w:r>
      <w:r w:rsidR="003D7D81" w:rsidRPr="003D7D81">
        <w:rPr>
          <w:rFonts w:cstheme="minorHAnsi"/>
        </w:rPr>
        <w:t xml:space="preserve"> hvordan ser processen så ud </w:t>
      </w:r>
      <w:r w:rsidR="005E2DD4">
        <w:rPr>
          <w:rFonts w:cstheme="minorHAnsi"/>
        </w:rPr>
        <w:t xml:space="preserve">… </w:t>
      </w:r>
      <w:r w:rsidR="003D7D81" w:rsidRPr="003D7D81">
        <w:rPr>
          <w:rFonts w:cstheme="minorHAnsi"/>
        </w:rPr>
        <w:t xml:space="preserve">kigger du online eller hvordan først </w:t>
      </w:r>
    </w:p>
    <w:p w14:paraId="086A8DB4" w14:textId="77777777" w:rsidR="003D7C62" w:rsidRDefault="00FE219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FE2192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eg tænker </w:t>
      </w:r>
      <w:r w:rsidR="00D72F6B">
        <w:rPr>
          <w:rFonts w:cstheme="minorHAnsi"/>
        </w:rPr>
        <w:t>j</w:t>
      </w:r>
      <w:r w:rsidR="003D7D81" w:rsidRPr="003D7D81">
        <w:rPr>
          <w:rFonts w:cstheme="minorHAnsi"/>
        </w:rPr>
        <w:t xml:space="preserve">eg vil undersøge markedet </w:t>
      </w:r>
      <w:proofErr w:type="gramStart"/>
      <w:r w:rsidR="003D7D81" w:rsidRPr="003D7D81">
        <w:rPr>
          <w:rFonts w:cstheme="minorHAnsi"/>
        </w:rPr>
        <w:t>f</w:t>
      </w:r>
      <w:r w:rsidR="00D72F6B">
        <w:rPr>
          <w:rFonts w:cstheme="minorHAnsi"/>
        </w:rPr>
        <w:t>ø</w:t>
      </w:r>
      <w:r w:rsidR="003D7D81" w:rsidRPr="003D7D81">
        <w:rPr>
          <w:rFonts w:cstheme="minorHAnsi"/>
        </w:rPr>
        <w:t>r at</w:t>
      </w:r>
      <w:proofErr w:type="gramEnd"/>
      <w:r w:rsidR="003D7D81" w:rsidRPr="003D7D81">
        <w:rPr>
          <w:rFonts w:cstheme="minorHAnsi"/>
        </w:rPr>
        <w:t xml:space="preserve"> jeg begynder at køre ud og kigge og</w:t>
      </w:r>
      <w:r w:rsidR="00D72F6B">
        <w:rPr>
          <w:rFonts w:cstheme="minorHAnsi"/>
        </w:rPr>
        <w:t xml:space="preserve"> </w:t>
      </w:r>
      <w:proofErr w:type="spellStart"/>
      <w:r w:rsidR="00D72F6B">
        <w:rPr>
          <w:rFonts w:cstheme="minorHAnsi"/>
        </w:rPr>
        <w:t>øhh</w:t>
      </w:r>
      <w:proofErr w:type="spellEnd"/>
      <w:r w:rsidR="003D7D81" w:rsidRPr="003D7D81">
        <w:rPr>
          <w:rFonts w:cstheme="minorHAnsi"/>
        </w:rPr>
        <w:t xml:space="preserve"> </w:t>
      </w:r>
      <w:r w:rsidR="00D72F6B">
        <w:rPr>
          <w:rFonts w:cstheme="minorHAnsi"/>
        </w:rPr>
        <w:t xml:space="preserve">… </w:t>
      </w:r>
      <w:r w:rsidR="003D7D81" w:rsidRPr="003D7D81">
        <w:rPr>
          <w:rFonts w:cstheme="minorHAnsi"/>
        </w:rPr>
        <w:t xml:space="preserve">ellers så kan jeg godt finde på bare at køre ud i butikker for at se hvad </w:t>
      </w:r>
      <w:r w:rsidR="00D72F6B">
        <w:rPr>
          <w:rFonts w:cstheme="minorHAnsi"/>
        </w:rPr>
        <w:t>d</w:t>
      </w:r>
      <w:r w:rsidR="003D7D81" w:rsidRPr="003D7D81">
        <w:rPr>
          <w:rFonts w:cstheme="minorHAnsi"/>
        </w:rPr>
        <w:t xml:space="preserve">er er af muligheder </w:t>
      </w:r>
    </w:p>
    <w:p w14:paraId="567693E5" w14:textId="77777777" w:rsidR="000675C6" w:rsidRDefault="003D7C6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D7C62">
        <w:rPr>
          <w:rFonts w:cstheme="minorHAnsi"/>
        </w:rPr>
        <w:t>:</w:t>
      </w:r>
      <w:r>
        <w:rPr>
          <w:rFonts w:cstheme="minorHAnsi"/>
        </w:rPr>
        <w:tab/>
      </w:r>
      <w:r w:rsidR="000675C6">
        <w:rPr>
          <w:rFonts w:cstheme="minorHAnsi"/>
        </w:rPr>
        <w:t>Hvad kigger du sådan efter når du er ude og kigge i butikker så</w:t>
      </w:r>
    </w:p>
    <w:p w14:paraId="0E8B630B" w14:textId="77777777" w:rsidR="006D5EB6" w:rsidRDefault="000675C6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0675C6">
        <w:rPr>
          <w:rFonts w:cstheme="minorHAnsi"/>
        </w:rPr>
        <w:t>:</w:t>
      </w:r>
      <w:r>
        <w:rPr>
          <w:rFonts w:cstheme="minorHAnsi"/>
        </w:rPr>
        <w:tab/>
      </w:r>
      <w:r w:rsidR="003D7D81" w:rsidRPr="003D7D81">
        <w:rPr>
          <w:rFonts w:cstheme="minorHAnsi"/>
        </w:rPr>
        <w:t xml:space="preserve">Jeg kan godt lide træmøbler og </w:t>
      </w:r>
      <w:r>
        <w:rPr>
          <w:rFonts w:cstheme="minorHAnsi"/>
        </w:rPr>
        <w:t>d</w:t>
      </w:r>
      <w:r w:rsidR="003D7D81" w:rsidRPr="003D7D81">
        <w:rPr>
          <w:rFonts w:cstheme="minorHAnsi"/>
        </w:rPr>
        <w:t xml:space="preserve">et er </w:t>
      </w:r>
      <w:r>
        <w:rPr>
          <w:rFonts w:cstheme="minorHAnsi"/>
        </w:rPr>
        <w:t xml:space="preserve">god </w:t>
      </w:r>
      <w:r w:rsidR="003D7D81" w:rsidRPr="003D7D81">
        <w:rPr>
          <w:rFonts w:cstheme="minorHAnsi"/>
        </w:rPr>
        <w:t xml:space="preserve">kvalitet jeg gider ikke et eller andet billigt lort </w:t>
      </w:r>
      <w:r w:rsidR="006D5EB6">
        <w:rPr>
          <w:rFonts w:cstheme="minorHAnsi"/>
        </w:rPr>
        <w:t>der</w:t>
      </w:r>
      <w:r w:rsidR="003D7D81" w:rsidRPr="003D7D81">
        <w:rPr>
          <w:rFonts w:cstheme="minorHAnsi"/>
        </w:rPr>
        <w:t xml:space="preserve"> falder sammen efter kort tid </w:t>
      </w:r>
    </w:p>
    <w:p w14:paraId="5B1E1F14" w14:textId="77777777" w:rsidR="002536F1" w:rsidRDefault="006D5EB6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6D5EB6">
        <w:rPr>
          <w:rFonts w:cstheme="minorHAnsi"/>
        </w:rPr>
        <w:t>:</w:t>
      </w:r>
      <w:r>
        <w:rPr>
          <w:rFonts w:cstheme="minorHAnsi"/>
        </w:rPr>
        <w:tab/>
        <w:t xml:space="preserve">Ja okay … </w:t>
      </w:r>
      <w:r w:rsidR="003D7D81" w:rsidRPr="003D7D81">
        <w:rPr>
          <w:rFonts w:cstheme="minorHAnsi"/>
        </w:rPr>
        <w:t>processen ændrer</w:t>
      </w:r>
      <w:r>
        <w:rPr>
          <w:rFonts w:cstheme="minorHAnsi"/>
        </w:rPr>
        <w:t xml:space="preserve"> den</w:t>
      </w:r>
      <w:r w:rsidR="003D7D81" w:rsidRPr="003D7D81">
        <w:rPr>
          <w:rFonts w:cstheme="minorHAnsi"/>
        </w:rPr>
        <w:t xml:space="preserve"> sig hvis det skulle være </w:t>
      </w:r>
      <w:r>
        <w:rPr>
          <w:rFonts w:cstheme="minorHAnsi"/>
        </w:rPr>
        <w:t>et udemøbel</w:t>
      </w:r>
      <w:r w:rsidR="003D7D81" w:rsidRPr="003D7D81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specifikt </w:t>
      </w:r>
    </w:p>
    <w:p w14:paraId="5F3820C3" w14:textId="77777777" w:rsidR="000C2847" w:rsidRDefault="002536F1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2536F1">
        <w:rPr>
          <w:rFonts w:cstheme="minorHAnsi"/>
        </w:rPr>
        <w:t>:</w:t>
      </w:r>
      <w:r>
        <w:rPr>
          <w:rFonts w:cstheme="minorHAnsi"/>
        </w:rPr>
        <w:tab/>
      </w:r>
      <w:r w:rsidR="00F22AF9">
        <w:rPr>
          <w:rFonts w:cstheme="minorHAnsi"/>
        </w:rPr>
        <w:t>N</w:t>
      </w:r>
      <w:r w:rsidR="003D7D81" w:rsidRPr="003D7D81">
        <w:rPr>
          <w:rFonts w:cstheme="minorHAnsi"/>
        </w:rPr>
        <w:t xml:space="preserve">ej det tror jeg ikke </w:t>
      </w:r>
    </w:p>
    <w:p w14:paraId="0B16287F" w14:textId="77777777" w:rsidR="000C2847" w:rsidRDefault="000C284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0C2847">
        <w:rPr>
          <w:rFonts w:cstheme="minorHAnsi"/>
        </w:rPr>
        <w:t>:</w:t>
      </w:r>
      <w:r>
        <w:rPr>
          <w:rFonts w:cstheme="minorHAnsi"/>
        </w:rPr>
        <w:tab/>
        <w:t>Nej</w:t>
      </w:r>
    </w:p>
    <w:p w14:paraId="35F3D5B7" w14:textId="77777777" w:rsidR="000C2847" w:rsidRDefault="000C284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0C2847">
        <w:rPr>
          <w:rFonts w:cstheme="minorHAnsi"/>
        </w:rPr>
        <w:t>:</w:t>
      </w:r>
      <w:r>
        <w:rPr>
          <w:rFonts w:cstheme="minorHAnsi"/>
        </w:rPr>
        <w:tab/>
        <w:t>Jeg tror det ville være det samme</w:t>
      </w:r>
      <w:r w:rsidR="003D7D81" w:rsidRPr="003D7D81">
        <w:rPr>
          <w:rFonts w:cstheme="minorHAnsi"/>
        </w:rPr>
        <w:t xml:space="preserve"> </w:t>
      </w:r>
    </w:p>
    <w:p w14:paraId="6B056316" w14:textId="77777777" w:rsidR="00583B97" w:rsidRDefault="000C284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0C2847">
        <w:rPr>
          <w:rFonts w:cstheme="minorHAnsi"/>
        </w:rPr>
        <w:t>:</w:t>
      </w:r>
      <w:r>
        <w:rPr>
          <w:rFonts w:cstheme="minorHAnsi"/>
        </w:rPr>
        <w:tab/>
        <w:t>E</w:t>
      </w:r>
      <w:r w:rsidR="003D7D81" w:rsidRPr="003D7D81">
        <w:rPr>
          <w:rFonts w:cstheme="minorHAnsi"/>
        </w:rPr>
        <w:t xml:space="preserve">r prisen vigtig </w:t>
      </w:r>
    </w:p>
    <w:p w14:paraId="2587B476" w14:textId="4B5EE61A" w:rsidR="00AD0336" w:rsidRDefault="00583B9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583B97">
        <w:rPr>
          <w:rFonts w:cstheme="minorHAnsi"/>
        </w:rPr>
        <w:t>:</w:t>
      </w:r>
      <w:r>
        <w:rPr>
          <w:rFonts w:cstheme="minorHAnsi"/>
        </w:rPr>
        <w:tab/>
        <w:t>B</w:t>
      </w:r>
      <w:r w:rsidR="003D7D81" w:rsidRPr="003D7D81">
        <w:rPr>
          <w:rFonts w:cstheme="minorHAnsi"/>
        </w:rPr>
        <w:t>åde</w:t>
      </w:r>
      <w:r>
        <w:rPr>
          <w:rFonts w:cstheme="minorHAnsi"/>
        </w:rPr>
        <w:t xml:space="preserve"> og … </w:t>
      </w:r>
      <w:r w:rsidR="003D7D81" w:rsidRPr="003D7D81">
        <w:rPr>
          <w:rFonts w:cstheme="minorHAnsi"/>
        </w:rPr>
        <w:t xml:space="preserve"> </w:t>
      </w:r>
      <w:r w:rsidR="00CC605C">
        <w:rPr>
          <w:rFonts w:cstheme="minorHAnsi"/>
        </w:rPr>
        <w:t>prisen</w:t>
      </w:r>
      <w:r w:rsidR="003D7D81" w:rsidRPr="003D7D81">
        <w:rPr>
          <w:rFonts w:cstheme="minorHAnsi"/>
        </w:rPr>
        <w:t xml:space="preserve"> er vigtig hvis </w:t>
      </w:r>
      <w:r w:rsidR="00CC605C">
        <w:rPr>
          <w:rFonts w:cstheme="minorHAnsi"/>
        </w:rPr>
        <w:t>d</w:t>
      </w:r>
      <w:r w:rsidR="003D7D81" w:rsidRPr="003D7D81">
        <w:rPr>
          <w:rFonts w:cstheme="minorHAnsi"/>
        </w:rPr>
        <w:t xml:space="preserve">et er kvalitet </w:t>
      </w:r>
      <w:r w:rsidR="000F06C6">
        <w:rPr>
          <w:rFonts w:cstheme="minorHAnsi"/>
        </w:rPr>
        <w:t xml:space="preserve">… </w:t>
      </w:r>
      <w:r w:rsidR="003D7D81" w:rsidRPr="003D7D81">
        <w:rPr>
          <w:rFonts w:cstheme="minorHAnsi"/>
        </w:rPr>
        <w:t xml:space="preserve">så vil man gerne give lidt ekstra </w:t>
      </w:r>
      <w:r w:rsidR="00AD0336">
        <w:rPr>
          <w:rFonts w:cstheme="minorHAnsi"/>
        </w:rPr>
        <w:t>end hvis det er</w:t>
      </w:r>
      <w:r w:rsidR="003D7D81" w:rsidRPr="003D7D81">
        <w:rPr>
          <w:rFonts w:cstheme="minorHAnsi"/>
        </w:rPr>
        <w:t xml:space="preserve"> noget der skal bruges for til en fest </w:t>
      </w:r>
    </w:p>
    <w:p w14:paraId="0780B6F6" w14:textId="698D3B2E" w:rsidR="00321EB2" w:rsidRDefault="00AD0336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D0336">
        <w:rPr>
          <w:rFonts w:cstheme="minorHAnsi"/>
        </w:rPr>
        <w:t>:</w:t>
      </w:r>
      <w:r>
        <w:rPr>
          <w:rFonts w:cstheme="minorHAnsi"/>
        </w:rPr>
        <w:tab/>
        <w:t xml:space="preserve">Ja … </w:t>
      </w:r>
      <w:r w:rsidR="003D7D81" w:rsidRPr="003D7D81">
        <w:rPr>
          <w:rFonts w:cstheme="minorHAnsi"/>
        </w:rPr>
        <w:t xml:space="preserve">er der noget andet </w:t>
      </w:r>
      <w:r w:rsidR="006E7DFF">
        <w:rPr>
          <w:rFonts w:cstheme="minorHAnsi"/>
        </w:rPr>
        <w:t>d</w:t>
      </w:r>
      <w:r w:rsidR="003D7D81" w:rsidRPr="003D7D81">
        <w:rPr>
          <w:rFonts w:cstheme="minorHAnsi"/>
        </w:rPr>
        <w:t>er er vigtigt for dig når du skal købe møbler</w:t>
      </w:r>
      <w:r w:rsidR="00321EB2">
        <w:rPr>
          <w:rFonts w:cstheme="minorHAnsi"/>
        </w:rPr>
        <w:t xml:space="preserve"> </w:t>
      </w:r>
      <w:r w:rsidR="003D7D81" w:rsidRPr="003D7D81">
        <w:rPr>
          <w:rFonts w:cstheme="minorHAnsi"/>
        </w:rPr>
        <w:t xml:space="preserve">det kunne være </w:t>
      </w:r>
      <w:r w:rsidR="00321EB2"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oprindelsen af møblet eller </w:t>
      </w:r>
    </w:p>
    <w:p w14:paraId="768D7785" w14:textId="77777777" w:rsidR="00C1684B" w:rsidRDefault="00321EB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321EB2">
        <w:rPr>
          <w:rFonts w:cstheme="minorHAnsi"/>
        </w:rPr>
        <w:t>:</w:t>
      </w:r>
      <w:r>
        <w:rPr>
          <w:rFonts w:cstheme="minorHAnsi"/>
        </w:rPr>
        <w:tab/>
      </w:r>
      <w:r w:rsidR="00734664">
        <w:rPr>
          <w:rFonts w:cstheme="minorHAnsi"/>
        </w:rPr>
        <w:t>D</w:t>
      </w:r>
      <w:r w:rsidR="003D7D81" w:rsidRPr="003D7D81">
        <w:rPr>
          <w:rFonts w:cstheme="minorHAnsi"/>
        </w:rPr>
        <w:t>et</w:t>
      </w:r>
      <w:r w:rsidR="00734664">
        <w:rPr>
          <w:rFonts w:cstheme="minorHAnsi"/>
        </w:rPr>
        <w:t xml:space="preserve"> må godt være bæredygtigt …</w:t>
      </w:r>
      <w:r w:rsidR="003D7D81" w:rsidRPr="003D7D81">
        <w:rPr>
          <w:rFonts w:cstheme="minorHAnsi"/>
        </w:rPr>
        <w:t xml:space="preserve"> og bare høj kvalitet </w:t>
      </w:r>
    </w:p>
    <w:p w14:paraId="5BC70DD9" w14:textId="77777777" w:rsidR="00C1684B" w:rsidRDefault="00C1684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C1684B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a </w:t>
      </w:r>
    </w:p>
    <w:p w14:paraId="19B0D440" w14:textId="77777777" w:rsidR="0021351C" w:rsidRDefault="00C1684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C1684B">
        <w:rPr>
          <w:rFonts w:cstheme="minorHAnsi"/>
        </w:rPr>
        <w:t>:</w:t>
      </w:r>
      <w:r>
        <w:rPr>
          <w:rFonts w:cstheme="minorHAnsi"/>
        </w:rPr>
        <w:tab/>
        <w:t>O</w:t>
      </w:r>
      <w:r w:rsidR="003D7D81" w:rsidRPr="003D7D81">
        <w:rPr>
          <w:rFonts w:cstheme="minorHAnsi"/>
        </w:rPr>
        <w:t xml:space="preserve">g brugbart </w:t>
      </w:r>
      <w:r>
        <w:rPr>
          <w:rFonts w:cstheme="minorHAnsi"/>
        </w:rPr>
        <w:t xml:space="preserve">… </w:t>
      </w:r>
      <w:r w:rsidR="003D7D81" w:rsidRPr="003D7D81">
        <w:rPr>
          <w:rFonts w:cstheme="minorHAnsi"/>
        </w:rPr>
        <w:t xml:space="preserve">det skal være nemt at altså at bruge </w:t>
      </w:r>
      <w:r w:rsidR="0021351C">
        <w:rPr>
          <w:rFonts w:cstheme="minorHAnsi"/>
        </w:rPr>
        <w:t>… behandle og holde</w:t>
      </w:r>
    </w:p>
    <w:p w14:paraId="16216F13" w14:textId="1B032E1A" w:rsidR="00DA51BF" w:rsidRDefault="00920A60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lastRenderedPageBreak/>
        <w:t>Magnus</w:t>
      </w:r>
      <w:r w:rsidRPr="00920A60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>a</w:t>
      </w:r>
      <w:r w:rsidR="00A7650F">
        <w:rPr>
          <w:rFonts w:cstheme="minorHAnsi"/>
        </w:rPr>
        <w:t xml:space="preserve"> …</w:t>
      </w:r>
      <w:r w:rsidR="003D7D81" w:rsidRPr="003D7D81">
        <w:rPr>
          <w:rFonts w:cstheme="minorHAnsi"/>
        </w:rPr>
        <w:t xml:space="preserve"> så er der et spørgsmål der hedder hvad er kvalitet for dig når du kigger efter </w:t>
      </w:r>
      <w:r w:rsidR="00DA51BF">
        <w:rPr>
          <w:rFonts w:cstheme="minorHAnsi"/>
        </w:rPr>
        <w:t>mø</w:t>
      </w:r>
      <w:r w:rsidR="00BA6FDB">
        <w:rPr>
          <w:rFonts w:cstheme="minorHAnsi"/>
        </w:rPr>
        <w:t>bler</w:t>
      </w:r>
      <w:r w:rsidR="00DA51BF">
        <w:rPr>
          <w:rFonts w:cstheme="minorHAnsi"/>
        </w:rPr>
        <w:t xml:space="preserve"> </w:t>
      </w:r>
    </w:p>
    <w:p w14:paraId="6D559A79" w14:textId="77777777" w:rsidR="00BA6FDB" w:rsidRDefault="00DA51B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DA51BF">
        <w:rPr>
          <w:rFonts w:cstheme="minorHAnsi"/>
        </w:rPr>
        <w:t>:</w:t>
      </w:r>
      <w:r>
        <w:rPr>
          <w:rFonts w:cstheme="minorHAnsi"/>
        </w:rPr>
        <w:tab/>
        <w:t>H</w:t>
      </w:r>
      <w:r w:rsidR="003D7D81" w:rsidRPr="003D7D81">
        <w:rPr>
          <w:rFonts w:cstheme="minorHAnsi"/>
        </w:rPr>
        <w:t>oldbar</w:t>
      </w:r>
      <w:r w:rsidR="00BA6FDB">
        <w:rPr>
          <w:rFonts w:cstheme="minorHAnsi"/>
        </w:rPr>
        <w:t xml:space="preserve">hed </w:t>
      </w:r>
    </w:p>
    <w:p w14:paraId="103D2996" w14:textId="77777777" w:rsidR="00BA6FDB" w:rsidRDefault="00BA6FD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BA6FDB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a </w:t>
      </w:r>
    </w:p>
    <w:p w14:paraId="2C6E3FD5" w14:textId="77777777" w:rsidR="0002320F" w:rsidRDefault="00BA6FD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BA6FDB">
        <w:rPr>
          <w:rFonts w:cstheme="minorHAnsi"/>
        </w:rPr>
        <w:t>:</w:t>
      </w:r>
      <w:r>
        <w:rPr>
          <w:rFonts w:cstheme="minorHAnsi"/>
        </w:rPr>
        <w:tab/>
        <w:t>N</w:t>
      </w:r>
      <w:r w:rsidR="003D7D81" w:rsidRPr="003D7D81">
        <w:rPr>
          <w:rFonts w:cstheme="minorHAnsi"/>
        </w:rPr>
        <w:t xml:space="preserve">emt at vedligeholde </w:t>
      </w:r>
    </w:p>
    <w:p w14:paraId="0CF91A1D" w14:textId="77777777" w:rsidR="0002320F" w:rsidRDefault="0002320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02320F">
        <w:rPr>
          <w:rFonts w:cstheme="minorHAnsi"/>
        </w:rPr>
        <w:t>:</w:t>
      </w:r>
      <w:r>
        <w:rPr>
          <w:rFonts w:cstheme="minorHAnsi"/>
        </w:rPr>
        <w:tab/>
        <w:t>Ja</w:t>
      </w:r>
    </w:p>
    <w:p w14:paraId="60D31A45" w14:textId="77777777" w:rsidR="00E662DC" w:rsidRDefault="0002320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02320F">
        <w:rPr>
          <w:rFonts w:cstheme="minorHAnsi"/>
        </w:rPr>
        <w:t>:</w:t>
      </w:r>
      <w:r>
        <w:rPr>
          <w:rFonts w:cstheme="minorHAnsi"/>
        </w:rPr>
        <w:tab/>
        <w:t>O</w:t>
      </w:r>
      <w:r w:rsidR="003D7D81" w:rsidRPr="003D7D81">
        <w:rPr>
          <w:rFonts w:cstheme="minorHAnsi"/>
        </w:rPr>
        <w:t xml:space="preserve">g </w:t>
      </w:r>
      <w:proofErr w:type="spellStart"/>
      <w:r w:rsidR="003D7D81" w:rsidRPr="003D7D81">
        <w:rPr>
          <w:rFonts w:cstheme="minorHAnsi"/>
        </w:rPr>
        <w:t>udseendesmæssigt</w:t>
      </w:r>
      <w:proofErr w:type="spellEnd"/>
      <w:r w:rsidR="003D7D81" w:rsidRPr="003D7D81">
        <w:rPr>
          <w:rFonts w:cstheme="minorHAnsi"/>
        </w:rPr>
        <w:t xml:space="preserve"> at det bliver </w:t>
      </w:r>
      <w:r w:rsidR="00E662DC">
        <w:rPr>
          <w:rFonts w:cstheme="minorHAnsi"/>
        </w:rPr>
        <w:t>ved</w:t>
      </w:r>
      <w:r w:rsidR="003D7D81" w:rsidRPr="003D7D81">
        <w:rPr>
          <w:rFonts w:cstheme="minorHAnsi"/>
        </w:rPr>
        <w:t xml:space="preserve"> med at bibeholde den altså en pæn overflade </w:t>
      </w:r>
    </w:p>
    <w:p w14:paraId="611C1FD3" w14:textId="77777777" w:rsidR="00054FF3" w:rsidRDefault="00E662DC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E662DC">
        <w:rPr>
          <w:rFonts w:cstheme="minorHAnsi"/>
        </w:rPr>
        <w:t>:</w:t>
      </w:r>
      <w:r>
        <w:rPr>
          <w:rFonts w:cstheme="minorHAnsi"/>
        </w:rPr>
        <w:tab/>
        <w:t xml:space="preserve">Ja … </w:t>
      </w:r>
      <w:r w:rsidR="003D7D81" w:rsidRPr="003D7D81">
        <w:rPr>
          <w:rFonts w:cstheme="minorHAnsi"/>
        </w:rPr>
        <w:t xml:space="preserve">har du haft købt nogle bestemte kvalitetsmøbler du </w:t>
      </w:r>
      <w:r w:rsidR="00054FF3"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lige kan huske </w:t>
      </w:r>
    </w:p>
    <w:p w14:paraId="674EA5F1" w14:textId="77777777" w:rsidR="00736772" w:rsidRDefault="00054FF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054FF3">
        <w:rPr>
          <w:rFonts w:cstheme="minorHAnsi"/>
        </w:rPr>
        <w:t>:</w:t>
      </w:r>
      <w:r>
        <w:rPr>
          <w:rFonts w:cstheme="minorHAnsi"/>
        </w:rPr>
        <w:tab/>
      </w:r>
      <w:r w:rsidR="003D7D81" w:rsidRPr="003D7D81">
        <w:rPr>
          <w:rFonts w:cstheme="minorHAnsi"/>
        </w:rPr>
        <w:t xml:space="preserve">Jeg har købt </w:t>
      </w:r>
      <w:r w:rsidR="00736772">
        <w:rPr>
          <w:rFonts w:cstheme="minorHAnsi"/>
        </w:rPr>
        <w:t>teaktræs</w:t>
      </w:r>
      <w:r w:rsidR="003D7D81" w:rsidRPr="003D7D81">
        <w:rPr>
          <w:rFonts w:cstheme="minorHAnsi"/>
        </w:rPr>
        <w:t xml:space="preserve">møbler </w:t>
      </w:r>
    </w:p>
    <w:p w14:paraId="368CE12D" w14:textId="77777777" w:rsidR="00346699" w:rsidRDefault="0073677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736772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a </w:t>
      </w:r>
    </w:p>
    <w:p w14:paraId="112EC295" w14:textId="77777777" w:rsidR="00346699" w:rsidRDefault="00346699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346699">
        <w:rPr>
          <w:rFonts w:cstheme="minorHAnsi"/>
        </w:rPr>
        <w:t>:</w:t>
      </w:r>
      <w:r>
        <w:rPr>
          <w:rFonts w:cstheme="minorHAnsi"/>
        </w:rPr>
        <w:tab/>
        <w:t>B</w:t>
      </w:r>
      <w:r w:rsidR="003D7D81" w:rsidRPr="003D7D81">
        <w:rPr>
          <w:rFonts w:cstheme="minorHAnsi"/>
        </w:rPr>
        <w:t xml:space="preserve">åde til udendørs og indendørs </w:t>
      </w:r>
    </w:p>
    <w:p w14:paraId="3541FE50" w14:textId="77777777" w:rsidR="00E2698A" w:rsidRDefault="00346699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6699">
        <w:rPr>
          <w:rFonts w:cstheme="minorHAnsi"/>
        </w:rPr>
        <w:t>:</w:t>
      </w:r>
      <w:r>
        <w:rPr>
          <w:rFonts w:cstheme="minorHAnsi"/>
        </w:rPr>
        <w:tab/>
        <w:t xml:space="preserve">Ja … </w:t>
      </w:r>
      <w:r w:rsidR="003D7D81" w:rsidRPr="003D7D81">
        <w:rPr>
          <w:rFonts w:cstheme="minorHAnsi"/>
        </w:rPr>
        <w:t xml:space="preserve">kan du huske hvad for nogle overvejelser du havde før du skulle købe det </w:t>
      </w:r>
      <w:r w:rsidR="00E2698A">
        <w:rPr>
          <w:rFonts w:cstheme="minorHAnsi"/>
        </w:rPr>
        <w:t xml:space="preserve">her </w:t>
      </w:r>
    </w:p>
    <w:p w14:paraId="03D0CC6E" w14:textId="77777777" w:rsidR="003E24E3" w:rsidRDefault="00E2698A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E2698A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>a at det skulle være holdbart og noget der kan holde til at stå ude</w:t>
      </w:r>
      <w:r w:rsidR="003E24E3">
        <w:rPr>
          <w:rFonts w:cstheme="minorHAnsi"/>
        </w:rPr>
        <w:t xml:space="preserve"> …</w:t>
      </w:r>
      <w:r w:rsidR="003D7D81" w:rsidRPr="003D7D81">
        <w:rPr>
          <w:rFonts w:cstheme="minorHAnsi"/>
        </w:rPr>
        <w:t xml:space="preserve"> og noget man ikke behøver at behandle </w:t>
      </w:r>
    </w:p>
    <w:p w14:paraId="797B093E" w14:textId="77777777" w:rsidR="003F6167" w:rsidRDefault="003E24E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E24E3">
        <w:rPr>
          <w:rFonts w:cstheme="minorHAnsi"/>
        </w:rPr>
        <w:t>:</w:t>
      </w:r>
      <w:r>
        <w:rPr>
          <w:rFonts w:cstheme="minorHAnsi"/>
        </w:rPr>
        <w:tab/>
      </w:r>
      <w:r w:rsidR="003F6167">
        <w:rPr>
          <w:rFonts w:cstheme="minorHAnsi"/>
        </w:rPr>
        <w:t>O</w:t>
      </w:r>
      <w:r w:rsidR="003D7D81" w:rsidRPr="003D7D81">
        <w:rPr>
          <w:rFonts w:cstheme="minorHAnsi"/>
        </w:rPr>
        <w:t xml:space="preserve">kay </w:t>
      </w:r>
    </w:p>
    <w:p w14:paraId="20E614D4" w14:textId="77777777" w:rsidR="003F6167" w:rsidRDefault="003F616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3F6167">
        <w:rPr>
          <w:rFonts w:cstheme="minorHAnsi"/>
        </w:rPr>
        <w:t>:</w:t>
      </w:r>
      <w:r>
        <w:rPr>
          <w:rFonts w:cstheme="minorHAnsi"/>
        </w:rPr>
        <w:tab/>
        <w:t>S</w:t>
      </w:r>
      <w:r w:rsidR="003D7D81" w:rsidRPr="003D7D81">
        <w:rPr>
          <w:rFonts w:cstheme="minorHAnsi"/>
        </w:rPr>
        <w:t xml:space="preserve">å </w:t>
      </w:r>
      <w:r>
        <w:rPr>
          <w:rFonts w:cstheme="minorHAnsi"/>
        </w:rPr>
        <w:t>d</w:t>
      </w:r>
      <w:r w:rsidR="003D7D81" w:rsidRPr="003D7D81">
        <w:rPr>
          <w:rFonts w:cstheme="minorHAnsi"/>
        </w:rPr>
        <w:t xml:space="preserve">et er nemt at holde </w:t>
      </w:r>
    </w:p>
    <w:p w14:paraId="7D2549A1" w14:textId="77777777" w:rsidR="00DE14AF" w:rsidRDefault="003F6167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F6167">
        <w:rPr>
          <w:rFonts w:cstheme="minorHAnsi"/>
        </w:rPr>
        <w:t>:</w:t>
      </w:r>
      <w:r>
        <w:rPr>
          <w:rFonts w:cstheme="minorHAnsi"/>
        </w:rPr>
        <w:tab/>
        <w:t>H</w:t>
      </w:r>
      <w:r w:rsidR="003D7D81" w:rsidRPr="003D7D81">
        <w:rPr>
          <w:rFonts w:cstheme="minorHAnsi"/>
        </w:rPr>
        <w:t xml:space="preserve">ar du </w:t>
      </w:r>
      <w:r w:rsidR="009F732D"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hvis man kan sige det </w:t>
      </w:r>
      <w:r w:rsidR="00DE14AF"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en interesse for unikke møbler </w:t>
      </w:r>
    </w:p>
    <w:p w14:paraId="0EAA8D76" w14:textId="77777777" w:rsidR="003877CF" w:rsidRDefault="00DE14A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DE14AF">
        <w:rPr>
          <w:rFonts w:cstheme="minorHAnsi"/>
        </w:rPr>
        <w:t>:</w:t>
      </w:r>
      <w:r>
        <w:rPr>
          <w:rFonts w:cstheme="minorHAnsi"/>
        </w:rPr>
        <w:tab/>
        <w:t>Øh</w:t>
      </w:r>
      <w:r w:rsidR="003D7D81" w:rsidRPr="003D7D81">
        <w:rPr>
          <w:rFonts w:cstheme="minorHAnsi"/>
        </w:rPr>
        <w:t xml:space="preserve"> </w:t>
      </w:r>
      <w:r>
        <w:rPr>
          <w:rFonts w:cstheme="minorHAnsi"/>
        </w:rPr>
        <w:t>ja</w:t>
      </w:r>
      <w:r w:rsidR="003D7D81" w:rsidRPr="003D7D81">
        <w:rPr>
          <w:rFonts w:cstheme="minorHAnsi"/>
        </w:rPr>
        <w:t xml:space="preserve"> det må godt være noget ikke alle har </w:t>
      </w:r>
    </w:p>
    <w:p w14:paraId="135DC569" w14:textId="77777777" w:rsidR="00710C1E" w:rsidRDefault="003877C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877CF">
        <w:rPr>
          <w:rFonts w:cstheme="minorHAnsi"/>
        </w:rPr>
        <w:t>:</w:t>
      </w:r>
      <w:r>
        <w:rPr>
          <w:rFonts w:cstheme="minorHAnsi"/>
        </w:rPr>
        <w:tab/>
        <w:t xml:space="preserve">Ja okay </w:t>
      </w:r>
    </w:p>
    <w:p w14:paraId="6D9E49B8" w14:textId="77777777" w:rsidR="00710C1E" w:rsidRDefault="00710C1E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710C1E">
        <w:rPr>
          <w:rFonts w:cstheme="minorHAnsi"/>
        </w:rPr>
        <w:t>:</w:t>
      </w:r>
      <w:r>
        <w:rPr>
          <w:rFonts w:cstheme="minorHAnsi"/>
        </w:rPr>
        <w:tab/>
        <w:t>D</w:t>
      </w:r>
      <w:r w:rsidR="003D7D81" w:rsidRPr="003D7D81">
        <w:rPr>
          <w:rFonts w:cstheme="minorHAnsi"/>
        </w:rPr>
        <w:t xml:space="preserve">et behøver ikke at være </w:t>
      </w:r>
      <w:r>
        <w:rPr>
          <w:rFonts w:cstheme="minorHAnsi"/>
        </w:rPr>
        <w:t>et</w:t>
      </w:r>
      <w:r w:rsidR="003D7D81" w:rsidRPr="003D7D81">
        <w:rPr>
          <w:rFonts w:cstheme="minorHAnsi"/>
        </w:rPr>
        <w:t xml:space="preserve"> </w:t>
      </w:r>
      <w:proofErr w:type="gramStart"/>
      <w:r>
        <w:rPr>
          <w:rFonts w:cstheme="minorHAnsi"/>
        </w:rPr>
        <w:t>IKEA møbel</w:t>
      </w:r>
      <w:proofErr w:type="gramEnd"/>
      <w:r w:rsidR="003D7D81" w:rsidRPr="003D7D81">
        <w:rPr>
          <w:rFonts w:cstheme="minorHAnsi"/>
        </w:rPr>
        <w:t xml:space="preserve"> </w:t>
      </w:r>
    </w:p>
    <w:p w14:paraId="4CBB55C3" w14:textId="77777777" w:rsidR="0038330C" w:rsidRDefault="00710C1E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710C1E">
        <w:rPr>
          <w:rFonts w:cstheme="minorHAnsi"/>
        </w:rPr>
        <w:t>:</w:t>
      </w:r>
      <w:r>
        <w:rPr>
          <w:rFonts w:cstheme="minorHAnsi"/>
        </w:rPr>
        <w:tab/>
        <w:t>K</w:t>
      </w:r>
      <w:r w:rsidR="003D7D81" w:rsidRPr="003D7D81">
        <w:rPr>
          <w:rFonts w:cstheme="minorHAnsi"/>
        </w:rPr>
        <w:t xml:space="preserve">an du beskrive en oplevelse hvor du </w:t>
      </w:r>
      <w:r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er er rejst langt efter et bestemt </w:t>
      </w:r>
      <w:r>
        <w:rPr>
          <w:rFonts w:cstheme="minorHAnsi"/>
        </w:rPr>
        <w:t>møbel</w:t>
      </w:r>
    </w:p>
    <w:p w14:paraId="6BF1F03E" w14:textId="77777777" w:rsidR="001632CF" w:rsidRDefault="0038330C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38330C">
        <w:rPr>
          <w:rFonts w:cstheme="minorHAnsi"/>
        </w:rPr>
        <w:t>:</w:t>
      </w:r>
      <w:r>
        <w:rPr>
          <w:rFonts w:cstheme="minorHAnsi"/>
        </w:rPr>
        <w:tab/>
        <w:t>Hmm</w:t>
      </w:r>
      <w:r w:rsidR="003D7D81" w:rsidRPr="003D7D81">
        <w:rPr>
          <w:rFonts w:cstheme="minorHAnsi"/>
        </w:rPr>
        <w:t xml:space="preserve"> ja</w:t>
      </w:r>
      <w:r>
        <w:rPr>
          <w:rFonts w:cstheme="minorHAnsi"/>
        </w:rPr>
        <w:t xml:space="preserve"> …</w:t>
      </w:r>
      <w:r w:rsidR="003D7D81" w:rsidRPr="003D7D81">
        <w:rPr>
          <w:rFonts w:cstheme="minorHAnsi"/>
        </w:rPr>
        <w:t xml:space="preserve"> en </w:t>
      </w:r>
      <w:proofErr w:type="spellStart"/>
      <w:r w:rsidR="003D7D81" w:rsidRPr="003D7D81">
        <w:rPr>
          <w:rFonts w:cstheme="minorHAnsi"/>
        </w:rPr>
        <w:t>en</w:t>
      </w:r>
      <w:proofErr w:type="spellEnd"/>
      <w:r w:rsidR="003D7D81" w:rsidRPr="003D7D81">
        <w:rPr>
          <w:rFonts w:cstheme="minorHAnsi"/>
        </w:rPr>
        <w:t xml:space="preserve"> butik </w:t>
      </w:r>
      <w:r>
        <w:rPr>
          <w:rFonts w:cstheme="minorHAnsi"/>
        </w:rPr>
        <w:t>i</w:t>
      </w:r>
      <w:r w:rsidR="003D7D81" w:rsidRPr="003D7D81">
        <w:rPr>
          <w:rFonts w:cstheme="minorHAnsi"/>
        </w:rPr>
        <w:t xml:space="preserve"> </w:t>
      </w:r>
      <w:r>
        <w:rPr>
          <w:rFonts w:cstheme="minorHAnsi"/>
        </w:rPr>
        <w:t>Tversted</w:t>
      </w:r>
      <w:r w:rsidR="003D7D81" w:rsidRPr="003D7D81">
        <w:rPr>
          <w:rFonts w:cstheme="minorHAnsi"/>
        </w:rPr>
        <w:t xml:space="preserve"> </w:t>
      </w:r>
    </w:p>
    <w:p w14:paraId="720D3089" w14:textId="77777777" w:rsidR="001632CF" w:rsidRDefault="001632C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1632CF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a </w:t>
      </w:r>
    </w:p>
    <w:p w14:paraId="42DF16ED" w14:textId="77777777" w:rsidR="00E9147E" w:rsidRDefault="001632CF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1632CF">
        <w:rPr>
          <w:rFonts w:cstheme="minorHAnsi"/>
        </w:rPr>
        <w:t>:</w:t>
      </w:r>
      <w:r>
        <w:rPr>
          <w:rFonts w:cstheme="minorHAnsi"/>
        </w:rPr>
        <w:tab/>
        <w:t>S</w:t>
      </w:r>
      <w:r w:rsidR="003D7D81" w:rsidRPr="003D7D81">
        <w:rPr>
          <w:rFonts w:cstheme="minorHAnsi"/>
        </w:rPr>
        <w:t>å der kør</w:t>
      </w:r>
      <w:r w:rsidR="00E9147E">
        <w:rPr>
          <w:rFonts w:cstheme="minorHAnsi"/>
        </w:rPr>
        <w:t>te</w:t>
      </w:r>
      <w:r w:rsidR="003D7D81" w:rsidRPr="003D7D81">
        <w:rPr>
          <w:rFonts w:cstheme="minorHAnsi"/>
        </w:rPr>
        <w:t xml:space="preserve"> </w:t>
      </w:r>
      <w:r w:rsidR="00E9147E">
        <w:rPr>
          <w:rFonts w:cstheme="minorHAnsi"/>
        </w:rPr>
        <w:t>jeg</w:t>
      </w:r>
      <w:r w:rsidR="003D7D81" w:rsidRPr="003D7D81">
        <w:rPr>
          <w:rFonts w:cstheme="minorHAnsi"/>
        </w:rPr>
        <w:t xml:space="preserve"> over en time </w:t>
      </w:r>
    </w:p>
    <w:p w14:paraId="5B4840D3" w14:textId="77777777" w:rsidR="00766518" w:rsidRDefault="00E9147E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E9147E">
        <w:rPr>
          <w:rFonts w:cstheme="minorHAnsi"/>
        </w:rPr>
        <w:t>:</w:t>
      </w:r>
      <w:r>
        <w:rPr>
          <w:rFonts w:cstheme="minorHAnsi"/>
        </w:rPr>
        <w:tab/>
        <w:t xml:space="preserve">Ja … </w:t>
      </w:r>
      <w:r w:rsidR="003D7D81" w:rsidRPr="003D7D81">
        <w:rPr>
          <w:rFonts w:cstheme="minorHAnsi"/>
        </w:rPr>
        <w:t xml:space="preserve">hvordan plejer du </w:t>
      </w:r>
      <w:r w:rsidR="00016E54">
        <w:rPr>
          <w:rFonts w:cstheme="minorHAnsi"/>
        </w:rPr>
        <w:t xml:space="preserve">øh </w:t>
      </w:r>
      <w:r w:rsidR="003D7D81" w:rsidRPr="003D7D81">
        <w:rPr>
          <w:rFonts w:cstheme="minorHAnsi"/>
        </w:rPr>
        <w:t>dine møbler de h</w:t>
      </w:r>
      <w:r w:rsidR="00766518">
        <w:rPr>
          <w:rFonts w:cstheme="minorHAnsi"/>
        </w:rPr>
        <w:t>e</w:t>
      </w:r>
      <w:r w:rsidR="003D7D81" w:rsidRPr="003D7D81">
        <w:rPr>
          <w:rFonts w:cstheme="minorHAnsi"/>
        </w:rPr>
        <w:t>r lidt mere kvalitets</w:t>
      </w:r>
      <w:r w:rsidR="00766518">
        <w:rPr>
          <w:rFonts w:cstheme="minorHAnsi"/>
        </w:rPr>
        <w:t>møbler</w:t>
      </w:r>
      <w:r w:rsidR="003D7D81" w:rsidRPr="003D7D81">
        <w:rPr>
          <w:rFonts w:cstheme="minorHAnsi"/>
        </w:rPr>
        <w:t xml:space="preserve"> </w:t>
      </w:r>
      <w:r w:rsidR="00766518">
        <w:rPr>
          <w:rFonts w:cstheme="minorHAnsi"/>
        </w:rPr>
        <w:t>du</w:t>
      </w:r>
      <w:r w:rsidR="003D7D81" w:rsidRPr="003D7D81">
        <w:rPr>
          <w:rFonts w:cstheme="minorHAnsi"/>
        </w:rPr>
        <w:t xml:space="preserve"> ha</w:t>
      </w:r>
      <w:r w:rsidR="00766518">
        <w:rPr>
          <w:rFonts w:cstheme="minorHAnsi"/>
        </w:rPr>
        <w:t>r</w:t>
      </w:r>
      <w:r w:rsidR="003D7D81" w:rsidRPr="003D7D81">
        <w:rPr>
          <w:rFonts w:cstheme="minorHAnsi"/>
        </w:rPr>
        <w:t xml:space="preserve"> </w:t>
      </w:r>
    </w:p>
    <w:p w14:paraId="7B662E53" w14:textId="77777777" w:rsidR="00DE39C3" w:rsidRDefault="00766518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 w:rsidRPr="00766518">
        <w:rPr>
          <w:rFonts w:cstheme="minorHAnsi"/>
        </w:rPr>
        <w:t>: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>amen nu er det træmøbler som jeg ikke har noget imod</w:t>
      </w:r>
      <w:r w:rsidR="00DE39C3">
        <w:rPr>
          <w:rFonts w:cstheme="minorHAnsi"/>
        </w:rPr>
        <w:t xml:space="preserve"> øh …</w:t>
      </w:r>
      <w:r w:rsidR="003D7D81" w:rsidRPr="003D7D81">
        <w:rPr>
          <w:rFonts w:cstheme="minorHAnsi"/>
        </w:rPr>
        <w:t xml:space="preserve"> </w:t>
      </w:r>
      <w:r w:rsidR="00DE39C3">
        <w:rPr>
          <w:rFonts w:cstheme="minorHAnsi"/>
        </w:rPr>
        <w:t>de</w:t>
      </w:r>
      <w:r w:rsidR="003D7D81" w:rsidRPr="003D7D81">
        <w:rPr>
          <w:rFonts w:cstheme="minorHAnsi"/>
        </w:rPr>
        <w:t xml:space="preserve"> skal ikke have olie for mit vedkommende </w:t>
      </w:r>
      <w:r w:rsidR="00DE39C3">
        <w:rPr>
          <w:rFonts w:cstheme="minorHAnsi"/>
        </w:rPr>
        <w:t>s</w:t>
      </w:r>
      <w:r w:rsidR="003D7D81" w:rsidRPr="003D7D81">
        <w:rPr>
          <w:rFonts w:cstheme="minorHAnsi"/>
        </w:rPr>
        <w:t xml:space="preserve">ådan farven </w:t>
      </w:r>
      <w:proofErr w:type="spellStart"/>
      <w:r w:rsidR="003D7D81" w:rsidRPr="003D7D81">
        <w:rPr>
          <w:rFonts w:cstheme="minorHAnsi"/>
        </w:rPr>
        <w:t>mæssigt</w:t>
      </w:r>
      <w:proofErr w:type="spellEnd"/>
      <w:r w:rsidR="003D7D81" w:rsidRPr="003D7D81">
        <w:rPr>
          <w:rFonts w:cstheme="minorHAnsi"/>
        </w:rPr>
        <w:t xml:space="preserve"> for mit vedkommende </w:t>
      </w:r>
    </w:p>
    <w:p w14:paraId="0E8B2AC4" w14:textId="77777777" w:rsidR="004F0223" w:rsidRDefault="00DE39C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DE39C3">
        <w:rPr>
          <w:rFonts w:cstheme="minorHAnsi"/>
        </w:rPr>
        <w:t>:</w:t>
      </w:r>
      <w:r>
        <w:rPr>
          <w:rFonts w:cstheme="minorHAnsi"/>
        </w:rPr>
        <w:tab/>
        <w:t xml:space="preserve">Nej så du kan godt bare lide looket af dem som de </w:t>
      </w:r>
      <w:r w:rsidR="004F0223">
        <w:rPr>
          <w:rFonts w:cstheme="minorHAnsi"/>
        </w:rPr>
        <w:t xml:space="preserve">er </w:t>
      </w:r>
    </w:p>
    <w:p w14:paraId="55BF3D9A" w14:textId="77777777" w:rsidR="004F0223" w:rsidRDefault="004F022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</w:t>
      </w:r>
      <w:r>
        <w:rPr>
          <w:rFonts w:cstheme="minorHAnsi"/>
        </w:rPr>
        <w:tab/>
        <w:t>J</w:t>
      </w:r>
      <w:r w:rsidR="003D7D81" w:rsidRPr="003D7D81">
        <w:rPr>
          <w:rFonts w:cstheme="minorHAnsi"/>
        </w:rPr>
        <w:t xml:space="preserve">a </w:t>
      </w:r>
      <w:proofErr w:type="gramStart"/>
      <w:r w:rsidR="003D7D81" w:rsidRPr="003D7D81">
        <w:rPr>
          <w:rFonts w:cstheme="minorHAnsi"/>
        </w:rPr>
        <w:t>så</w:t>
      </w:r>
      <w:r>
        <w:rPr>
          <w:rFonts w:cstheme="minorHAnsi"/>
        </w:rPr>
        <w:t xml:space="preserve"> </w:t>
      </w:r>
      <w:r w:rsidR="004F7965" w:rsidRPr="004F7965">
        <w:rPr>
          <w:rFonts w:cstheme="minorHAnsi"/>
        </w:rPr>
        <w:t xml:space="preserve"> behandling</w:t>
      </w:r>
      <w:proofErr w:type="gramEnd"/>
      <w:r w:rsidR="004F7965" w:rsidRPr="004F7965">
        <w:rPr>
          <w:rFonts w:cstheme="minorHAnsi"/>
        </w:rPr>
        <w:t xml:space="preserve"> </w:t>
      </w:r>
      <w:r>
        <w:rPr>
          <w:rFonts w:cstheme="minorHAnsi"/>
        </w:rPr>
        <w:t>er</w:t>
      </w:r>
      <w:r w:rsidR="004F7965" w:rsidRPr="004F7965">
        <w:rPr>
          <w:rFonts w:cstheme="minorHAnsi"/>
        </w:rPr>
        <w:t xml:space="preserve"> i og for sig bare vaske </w:t>
      </w:r>
    </w:p>
    <w:p w14:paraId="27625C83" w14:textId="77777777" w:rsidR="001D3C22" w:rsidRDefault="004F0223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Magnus:</w:t>
      </w:r>
      <w:r w:rsidR="001D3C22">
        <w:rPr>
          <w:rFonts w:cstheme="minorHAnsi"/>
          <w:b/>
          <w:bCs/>
        </w:rPr>
        <w:tab/>
      </w:r>
      <w:r w:rsidR="001D3C22">
        <w:rPr>
          <w:rFonts w:cstheme="minorHAnsi"/>
        </w:rPr>
        <w:t>Okay … d</w:t>
      </w:r>
      <w:r w:rsidR="004F7965" w:rsidRPr="004F7965">
        <w:rPr>
          <w:rFonts w:cstheme="minorHAnsi"/>
        </w:rPr>
        <w:t xml:space="preserve">et har du måske allerede svaret på det her men hvor meget vægt lægger du på holdbarhed når du køber møbler </w:t>
      </w:r>
    </w:p>
    <w:p w14:paraId="0E03FA47" w14:textId="77777777" w:rsidR="004768FB" w:rsidRDefault="001D3C2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Karla:</w:t>
      </w:r>
      <w:r>
        <w:rPr>
          <w:rFonts w:cstheme="minorHAnsi"/>
        </w:rPr>
        <w:tab/>
      </w:r>
      <w:r w:rsidR="004768FB">
        <w:rPr>
          <w:rFonts w:cstheme="minorHAnsi"/>
        </w:rPr>
        <w:t xml:space="preserve">Øh </w:t>
      </w:r>
      <w:r w:rsidR="004F7965" w:rsidRPr="004F7965">
        <w:rPr>
          <w:rFonts w:cstheme="minorHAnsi"/>
        </w:rPr>
        <w:t xml:space="preserve">forholdsvis meget </w:t>
      </w:r>
    </w:p>
    <w:p w14:paraId="04A31205" w14:textId="77777777" w:rsidR="004768FB" w:rsidRDefault="004768F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lastRenderedPageBreak/>
        <w:t>Magnus:</w:t>
      </w:r>
      <w:r>
        <w:rPr>
          <w:rFonts w:cstheme="minorHAnsi"/>
        </w:rPr>
        <w:tab/>
        <w:t>Ja</w:t>
      </w:r>
    </w:p>
    <w:p w14:paraId="09D3F183" w14:textId="77777777" w:rsidR="00441C32" w:rsidRDefault="004768FB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Karla:</w:t>
      </w:r>
      <w:r>
        <w:rPr>
          <w:rFonts w:cstheme="minorHAnsi"/>
        </w:rPr>
        <w:tab/>
        <w:t>J</w:t>
      </w:r>
      <w:r w:rsidR="004F7965" w:rsidRPr="004F7965">
        <w:rPr>
          <w:rFonts w:cstheme="minorHAnsi"/>
        </w:rPr>
        <w:t xml:space="preserve">eg gider ikke </w:t>
      </w:r>
      <w:r>
        <w:rPr>
          <w:rFonts w:cstheme="minorHAnsi"/>
        </w:rPr>
        <w:t xml:space="preserve">skal </w:t>
      </w:r>
      <w:r w:rsidR="004F7965" w:rsidRPr="004F7965">
        <w:rPr>
          <w:rFonts w:cstheme="minorHAnsi"/>
        </w:rPr>
        <w:t xml:space="preserve">ud </w:t>
      </w:r>
      <w:proofErr w:type="gramStart"/>
      <w:r w:rsidR="004F7965" w:rsidRPr="004F7965">
        <w:rPr>
          <w:rFonts w:cstheme="minorHAnsi"/>
        </w:rPr>
        <w:t>og</w:t>
      </w:r>
      <w:proofErr w:type="gramEnd"/>
      <w:r w:rsidR="004F7965" w:rsidRPr="004F7965">
        <w:rPr>
          <w:rFonts w:cstheme="minorHAnsi"/>
        </w:rPr>
        <w:t xml:space="preserve"> købe </w:t>
      </w:r>
      <w:r w:rsidR="00441C32">
        <w:rPr>
          <w:rFonts w:cstheme="minorHAnsi"/>
        </w:rPr>
        <w:t>nye møbler</w:t>
      </w:r>
      <w:r w:rsidR="004F7965" w:rsidRPr="004F7965">
        <w:rPr>
          <w:rFonts w:cstheme="minorHAnsi"/>
        </w:rPr>
        <w:t xml:space="preserve"> hele tiden </w:t>
      </w:r>
    </w:p>
    <w:p w14:paraId="010A70F8" w14:textId="77777777" w:rsidR="00011C80" w:rsidRDefault="00441C32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Magnus:</w:t>
      </w:r>
      <w:r>
        <w:rPr>
          <w:rFonts w:cstheme="minorHAnsi"/>
        </w:rPr>
        <w:tab/>
        <w:t xml:space="preserve">Nej … </w:t>
      </w:r>
      <w:r w:rsidR="004F7965" w:rsidRPr="004F7965">
        <w:rPr>
          <w:rFonts w:cstheme="minorHAnsi"/>
        </w:rPr>
        <w:t xml:space="preserve">hvordan balancerer du </w:t>
      </w:r>
      <w:r w:rsidR="00011C80">
        <w:rPr>
          <w:rFonts w:cstheme="minorHAnsi"/>
        </w:rPr>
        <w:t>s</w:t>
      </w:r>
      <w:r w:rsidR="004F7965" w:rsidRPr="004F7965">
        <w:rPr>
          <w:rFonts w:cstheme="minorHAnsi"/>
        </w:rPr>
        <w:t>ådan en pris og holdbarhed har det noget at sige</w:t>
      </w:r>
    </w:p>
    <w:p w14:paraId="529DF494" w14:textId="77777777" w:rsidR="009376DD" w:rsidRDefault="00011C80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Karla:</w:t>
      </w:r>
      <w:r>
        <w:rPr>
          <w:rFonts w:cstheme="minorHAnsi"/>
        </w:rPr>
        <w:tab/>
        <w:t>Altså jeg vil give</w:t>
      </w:r>
      <w:r w:rsidR="004F7965" w:rsidRPr="004F7965">
        <w:rPr>
          <w:rFonts w:cstheme="minorHAnsi"/>
        </w:rPr>
        <w:t xml:space="preserve"> mere hvis </w:t>
      </w:r>
      <w:r w:rsidR="009376DD">
        <w:rPr>
          <w:rFonts w:cstheme="minorHAnsi"/>
        </w:rPr>
        <w:t>d</w:t>
      </w:r>
      <w:r w:rsidR="004F7965" w:rsidRPr="004F7965">
        <w:rPr>
          <w:rFonts w:cstheme="minorHAnsi"/>
        </w:rPr>
        <w:t xml:space="preserve">et kan holde længere </w:t>
      </w:r>
    </w:p>
    <w:p w14:paraId="68645A8A" w14:textId="77777777" w:rsidR="009376DD" w:rsidRDefault="009376DD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Magnus:</w:t>
      </w:r>
      <w:r>
        <w:rPr>
          <w:rFonts w:cstheme="minorHAnsi"/>
        </w:rPr>
        <w:tab/>
        <w:t xml:space="preserve">Okay </w:t>
      </w:r>
    </w:p>
    <w:p w14:paraId="0F62F953" w14:textId="77777777" w:rsidR="00EE2E25" w:rsidRDefault="009376DD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Karla:</w:t>
      </w:r>
      <w:r>
        <w:rPr>
          <w:rFonts w:cstheme="minorHAnsi"/>
        </w:rPr>
        <w:tab/>
        <w:t>H</w:t>
      </w:r>
      <w:r w:rsidR="004F7965" w:rsidRPr="004F7965">
        <w:rPr>
          <w:rFonts w:cstheme="minorHAnsi"/>
        </w:rPr>
        <w:t xml:space="preserve">vis jeg ved at kvaliteten er god </w:t>
      </w:r>
    </w:p>
    <w:p w14:paraId="5EE224B9" w14:textId="77777777" w:rsidR="00EE2E25" w:rsidRDefault="00EE2E25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Magnus:</w:t>
      </w:r>
      <w:r>
        <w:rPr>
          <w:rFonts w:cstheme="minorHAnsi"/>
        </w:rPr>
        <w:tab/>
        <w:t>Ja … så det kan man sige det</w:t>
      </w:r>
      <w:r w:rsidR="004F7965" w:rsidRPr="004F7965">
        <w:rPr>
          <w:rFonts w:cstheme="minorHAnsi"/>
        </w:rPr>
        <w:t xml:space="preserve"> er det </w:t>
      </w:r>
      <w:r>
        <w:rPr>
          <w:rFonts w:cstheme="minorHAnsi"/>
        </w:rPr>
        <w:t>d</w:t>
      </w:r>
      <w:r w:rsidR="004F7965" w:rsidRPr="004F7965">
        <w:rPr>
          <w:rFonts w:cstheme="minorHAnsi"/>
        </w:rPr>
        <w:t xml:space="preserve">er er vigtigst for </w:t>
      </w:r>
      <w:r>
        <w:rPr>
          <w:rFonts w:cstheme="minorHAnsi"/>
        </w:rPr>
        <w:t>dig</w:t>
      </w:r>
      <w:r w:rsidR="004F7965" w:rsidRPr="004F7965">
        <w:rPr>
          <w:rFonts w:cstheme="minorHAnsi"/>
        </w:rPr>
        <w:t xml:space="preserve"> </w:t>
      </w:r>
    </w:p>
    <w:p w14:paraId="40D9077C" w14:textId="77777777" w:rsidR="00176F8F" w:rsidRDefault="00EE2E25" w:rsidP="00137D52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Karla:</w:t>
      </w:r>
      <w:r>
        <w:rPr>
          <w:rFonts w:cstheme="minorHAnsi"/>
        </w:rPr>
        <w:tab/>
        <w:t>J</w:t>
      </w:r>
      <w:r w:rsidR="004F7965" w:rsidRPr="004F7965">
        <w:rPr>
          <w:rFonts w:cstheme="minorHAnsi"/>
        </w:rPr>
        <w:t xml:space="preserve">a </w:t>
      </w:r>
    </w:p>
    <w:p w14:paraId="0EF09BAE" w14:textId="13FDF480" w:rsidR="005D7BDF" w:rsidRPr="00C7113E" w:rsidRDefault="00176F8F" w:rsidP="00AC36C7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Magnus:</w:t>
      </w:r>
      <w:r>
        <w:rPr>
          <w:rFonts w:cstheme="minorHAnsi"/>
        </w:rPr>
        <w:tab/>
        <w:t>J</w:t>
      </w:r>
      <w:r w:rsidR="004F7965" w:rsidRPr="004F7965">
        <w:rPr>
          <w:rFonts w:cstheme="minorHAnsi"/>
        </w:rPr>
        <w:t>a</w:t>
      </w:r>
      <w:r>
        <w:rPr>
          <w:rFonts w:cstheme="minorHAnsi"/>
        </w:rPr>
        <w:t xml:space="preserve"> … ja</w:t>
      </w:r>
      <w:r w:rsidR="004F7965" w:rsidRPr="004F7965">
        <w:rPr>
          <w:rFonts w:cstheme="minorHAnsi"/>
        </w:rPr>
        <w:t xml:space="preserve"> </w:t>
      </w:r>
      <w:r>
        <w:rPr>
          <w:rFonts w:cstheme="minorHAnsi"/>
        </w:rPr>
        <w:t>j</w:t>
      </w:r>
      <w:r w:rsidR="004F7965" w:rsidRPr="004F7965">
        <w:rPr>
          <w:rFonts w:cstheme="minorHAnsi"/>
        </w:rPr>
        <w:t xml:space="preserve">eg tror faktisk </w:t>
      </w:r>
      <w:r>
        <w:rPr>
          <w:rFonts w:cstheme="minorHAnsi"/>
        </w:rPr>
        <w:t>d</w:t>
      </w:r>
      <w:r w:rsidR="004F7965" w:rsidRPr="004F7965">
        <w:rPr>
          <w:rFonts w:cstheme="minorHAnsi"/>
        </w:rPr>
        <w:t>et var det</w:t>
      </w:r>
    </w:p>
    <w:sectPr w:rsidR="005D7BDF" w:rsidRPr="00C7113E" w:rsidSect="00C7113E">
      <w:type w:val="continuous"/>
      <w:pgSz w:w="11906" w:h="16838"/>
      <w:pgMar w:top="1701" w:right="1134" w:bottom="1701" w:left="11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4"/>
    <w:rsid w:val="00006B0D"/>
    <w:rsid w:val="00011C80"/>
    <w:rsid w:val="000148B7"/>
    <w:rsid w:val="00016E54"/>
    <w:rsid w:val="0002320F"/>
    <w:rsid w:val="00047918"/>
    <w:rsid w:val="000520BD"/>
    <w:rsid w:val="00054FF3"/>
    <w:rsid w:val="0006296D"/>
    <w:rsid w:val="000675C6"/>
    <w:rsid w:val="00081EA9"/>
    <w:rsid w:val="00087896"/>
    <w:rsid w:val="000A0AE4"/>
    <w:rsid w:val="000C2847"/>
    <w:rsid w:val="000C57A7"/>
    <w:rsid w:val="000D21C9"/>
    <w:rsid w:val="000D464B"/>
    <w:rsid w:val="000E008B"/>
    <w:rsid w:val="000E328B"/>
    <w:rsid w:val="000F06C6"/>
    <w:rsid w:val="0013328B"/>
    <w:rsid w:val="00134204"/>
    <w:rsid w:val="00135435"/>
    <w:rsid w:val="00137D52"/>
    <w:rsid w:val="001632CF"/>
    <w:rsid w:val="00176F8F"/>
    <w:rsid w:val="001820DA"/>
    <w:rsid w:val="00182463"/>
    <w:rsid w:val="00182AFA"/>
    <w:rsid w:val="001954AC"/>
    <w:rsid w:val="0019608B"/>
    <w:rsid w:val="00197AF6"/>
    <w:rsid w:val="001A1700"/>
    <w:rsid w:val="001A7849"/>
    <w:rsid w:val="001C3CDD"/>
    <w:rsid w:val="001C4096"/>
    <w:rsid w:val="001D3C22"/>
    <w:rsid w:val="001F1CF6"/>
    <w:rsid w:val="001F24B1"/>
    <w:rsid w:val="001F4024"/>
    <w:rsid w:val="001F4104"/>
    <w:rsid w:val="00202AE4"/>
    <w:rsid w:val="00207BA5"/>
    <w:rsid w:val="00207E04"/>
    <w:rsid w:val="0021351C"/>
    <w:rsid w:val="00214919"/>
    <w:rsid w:val="0025115F"/>
    <w:rsid w:val="002536F1"/>
    <w:rsid w:val="002549C7"/>
    <w:rsid w:val="00277177"/>
    <w:rsid w:val="00280189"/>
    <w:rsid w:val="002A2A7D"/>
    <w:rsid w:val="002B5C4E"/>
    <w:rsid w:val="002E20EE"/>
    <w:rsid w:val="00306ED1"/>
    <w:rsid w:val="00321EB2"/>
    <w:rsid w:val="0034075C"/>
    <w:rsid w:val="00346699"/>
    <w:rsid w:val="00351934"/>
    <w:rsid w:val="00381804"/>
    <w:rsid w:val="0038330C"/>
    <w:rsid w:val="00386809"/>
    <w:rsid w:val="003875BE"/>
    <w:rsid w:val="003877CF"/>
    <w:rsid w:val="00390198"/>
    <w:rsid w:val="003A4545"/>
    <w:rsid w:val="003A7C34"/>
    <w:rsid w:val="003A7F76"/>
    <w:rsid w:val="003C5EE2"/>
    <w:rsid w:val="003D7C62"/>
    <w:rsid w:val="003D7D81"/>
    <w:rsid w:val="003E05A7"/>
    <w:rsid w:val="003E24E3"/>
    <w:rsid w:val="003F4833"/>
    <w:rsid w:val="003F6167"/>
    <w:rsid w:val="003F68D4"/>
    <w:rsid w:val="0040191C"/>
    <w:rsid w:val="0042253E"/>
    <w:rsid w:val="00441C32"/>
    <w:rsid w:val="004613AA"/>
    <w:rsid w:val="0047407C"/>
    <w:rsid w:val="004768FB"/>
    <w:rsid w:val="004907EA"/>
    <w:rsid w:val="004D0DA0"/>
    <w:rsid w:val="004D6B63"/>
    <w:rsid w:val="004F0223"/>
    <w:rsid w:val="004F0760"/>
    <w:rsid w:val="004F7965"/>
    <w:rsid w:val="005026B2"/>
    <w:rsid w:val="0051619F"/>
    <w:rsid w:val="00543A41"/>
    <w:rsid w:val="00551B43"/>
    <w:rsid w:val="00561D60"/>
    <w:rsid w:val="005718FB"/>
    <w:rsid w:val="005801FF"/>
    <w:rsid w:val="00582C43"/>
    <w:rsid w:val="00583B97"/>
    <w:rsid w:val="005B0B06"/>
    <w:rsid w:val="005B505D"/>
    <w:rsid w:val="005C2AA4"/>
    <w:rsid w:val="005D7BDF"/>
    <w:rsid w:val="005E202B"/>
    <w:rsid w:val="005E2DD4"/>
    <w:rsid w:val="005F30F8"/>
    <w:rsid w:val="006054D1"/>
    <w:rsid w:val="006172A6"/>
    <w:rsid w:val="006419A3"/>
    <w:rsid w:val="006C6BC4"/>
    <w:rsid w:val="006D5EB6"/>
    <w:rsid w:val="006E7DFF"/>
    <w:rsid w:val="00710C1E"/>
    <w:rsid w:val="00721EE3"/>
    <w:rsid w:val="007232AE"/>
    <w:rsid w:val="00734664"/>
    <w:rsid w:val="00736772"/>
    <w:rsid w:val="00751D4E"/>
    <w:rsid w:val="00757E07"/>
    <w:rsid w:val="00760611"/>
    <w:rsid w:val="00761CEF"/>
    <w:rsid w:val="007654E9"/>
    <w:rsid w:val="00766518"/>
    <w:rsid w:val="00775BDD"/>
    <w:rsid w:val="007A392F"/>
    <w:rsid w:val="007C11C0"/>
    <w:rsid w:val="007C3AA2"/>
    <w:rsid w:val="007C587B"/>
    <w:rsid w:val="007D6A1E"/>
    <w:rsid w:val="00801632"/>
    <w:rsid w:val="00805BC2"/>
    <w:rsid w:val="00807A02"/>
    <w:rsid w:val="00821C46"/>
    <w:rsid w:val="00823187"/>
    <w:rsid w:val="008313FC"/>
    <w:rsid w:val="008475DD"/>
    <w:rsid w:val="00867E51"/>
    <w:rsid w:val="00885675"/>
    <w:rsid w:val="00890206"/>
    <w:rsid w:val="00896A40"/>
    <w:rsid w:val="008D3949"/>
    <w:rsid w:val="008E2660"/>
    <w:rsid w:val="00920920"/>
    <w:rsid w:val="00920A60"/>
    <w:rsid w:val="00921894"/>
    <w:rsid w:val="00921D47"/>
    <w:rsid w:val="009376DD"/>
    <w:rsid w:val="009564FC"/>
    <w:rsid w:val="00957111"/>
    <w:rsid w:val="00967420"/>
    <w:rsid w:val="00974733"/>
    <w:rsid w:val="009E249C"/>
    <w:rsid w:val="009F732D"/>
    <w:rsid w:val="009F740F"/>
    <w:rsid w:val="00A0333D"/>
    <w:rsid w:val="00A0735B"/>
    <w:rsid w:val="00A14D46"/>
    <w:rsid w:val="00A2330A"/>
    <w:rsid w:val="00A35783"/>
    <w:rsid w:val="00A46335"/>
    <w:rsid w:val="00A550E8"/>
    <w:rsid w:val="00A73DD4"/>
    <w:rsid w:val="00A7650F"/>
    <w:rsid w:val="00A97EEB"/>
    <w:rsid w:val="00AA5B53"/>
    <w:rsid w:val="00AB76AD"/>
    <w:rsid w:val="00AC36C7"/>
    <w:rsid w:val="00AD0336"/>
    <w:rsid w:val="00AE5EB4"/>
    <w:rsid w:val="00AF3C78"/>
    <w:rsid w:val="00B03025"/>
    <w:rsid w:val="00B03107"/>
    <w:rsid w:val="00B0497C"/>
    <w:rsid w:val="00B2310A"/>
    <w:rsid w:val="00B435BB"/>
    <w:rsid w:val="00B72364"/>
    <w:rsid w:val="00B9287C"/>
    <w:rsid w:val="00B95CF7"/>
    <w:rsid w:val="00BA6FDB"/>
    <w:rsid w:val="00BC4AA2"/>
    <w:rsid w:val="00BF5194"/>
    <w:rsid w:val="00BF5C4B"/>
    <w:rsid w:val="00C115C7"/>
    <w:rsid w:val="00C123C4"/>
    <w:rsid w:val="00C1684B"/>
    <w:rsid w:val="00C21F5F"/>
    <w:rsid w:val="00C4473F"/>
    <w:rsid w:val="00C46459"/>
    <w:rsid w:val="00C51827"/>
    <w:rsid w:val="00C7113E"/>
    <w:rsid w:val="00C72A89"/>
    <w:rsid w:val="00CA47F0"/>
    <w:rsid w:val="00CA77B2"/>
    <w:rsid w:val="00CC605C"/>
    <w:rsid w:val="00CD4F5A"/>
    <w:rsid w:val="00CD55C9"/>
    <w:rsid w:val="00CD6CD6"/>
    <w:rsid w:val="00CE2C91"/>
    <w:rsid w:val="00CF543B"/>
    <w:rsid w:val="00D17574"/>
    <w:rsid w:val="00D72F6B"/>
    <w:rsid w:val="00D85F84"/>
    <w:rsid w:val="00D9409A"/>
    <w:rsid w:val="00DA51BF"/>
    <w:rsid w:val="00DB42BE"/>
    <w:rsid w:val="00DE14AF"/>
    <w:rsid w:val="00DE39C3"/>
    <w:rsid w:val="00DF1368"/>
    <w:rsid w:val="00DF72E4"/>
    <w:rsid w:val="00E2096A"/>
    <w:rsid w:val="00E2698A"/>
    <w:rsid w:val="00E347CB"/>
    <w:rsid w:val="00E36B4E"/>
    <w:rsid w:val="00E42F1F"/>
    <w:rsid w:val="00E5140D"/>
    <w:rsid w:val="00E662DC"/>
    <w:rsid w:val="00E9147E"/>
    <w:rsid w:val="00EC76EB"/>
    <w:rsid w:val="00EE2E25"/>
    <w:rsid w:val="00EF1564"/>
    <w:rsid w:val="00EF5633"/>
    <w:rsid w:val="00F20B34"/>
    <w:rsid w:val="00F22AF9"/>
    <w:rsid w:val="00F306E1"/>
    <w:rsid w:val="00F42736"/>
    <w:rsid w:val="00F56AC5"/>
    <w:rsid w:val="00F741FD"/>
    <w:rsid w:val="00F77917"/>
    <w:rsid w:val="00F87519"/>
    <w:rsid w:val="00F91B21"/>
    <w:rsid w:val="00FC375E"/>
    <w:rsid w:val="00FD69AE"/>
    <w:rsid w:val="00FE11AC"/>
    <w:rsid w:val="00FE2192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2738"/>
  <w15:chartTrackingRefBased/>
  <w15:docId w15:val="{0BE800F0-E5E0-4772-A1EE-28D7A11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paragraph" w:styleId="Overskrift1">
    <w:name w:val="heading 1"/>
    <w:basedOn w:val="Normal"/>
    <w:next w:val="Normal"/>
    <w:link w:val="Overskrift1Tegn"/>
    <w:uiPriority w:val="9"/>
    <w:qFormat/>
    <w:rsid w:val="000D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313B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464B"/>
    <w:rPr>
      <w:rFonts w:asciiTheme="majorHAnsi" w:eastAsiaTheme="majorEastAsia" w:hAnsiTheme="majorHAnsi" w:cstheme="majorBidi"/>
      <w:color w:val="00313B" w:themeColor="accent1" w:themeShade="BF"/>
      <w:sz w:val="32"/>
      <w:szCs w:val="32"/>
    </w:rPr>
  </w:style>
  <w:style w:type="character" w:styleId="Linjenummer">
    <w:name w:val="line number"/>
    <w:basedOn w:val="Standardskrifttypeiafsnit"/>
    <w:uiPriority w:val="99"/>
    <w:semiHidden/>
    <w:unhideWhenUsed/>
    <w:rsid w:val="000D464B"/>
  </w:style>
  <w:style w:type="character" w:styleId="Kommentarhenvisning">
    <w:name w:val="annotation reference"/>
    <w:basedOn w:val="Standardskrifttypeiafsnit"/>
    <w:uiPriority w:val="99"/>
    <w:semiHidden/>
    <w:unhideWhenUsed/>
    <w:rsid w:val="005D7BD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D7BD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D7BD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D7BD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D7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a\OneDrive%20-%20Professionsh&#248;jskolen%20UCN\Limas%20dokumenter\MMD%20semestre\mmd0920\Undervisning\Tema%202\Undervisning%20andre%20filer\_.dotx" TargetMode="Externa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aa32-ca44-421e-8c61-81df9a5d3e26" xsi:nil="true"/>
    <lcf76f155ced4ddcb4097134ff3c332f xmlns="0a060e9a-fbdc-4510-8695-0046e2c7d3a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1C7B698BA044B8BF5C19A21DDFAD3" ma:contentTypeVersion="11" ma:contentTypeDescription="Opret et nyt dokument." ma:contentTypeScope="" ma:versionID="1018cc28db4097a14e8b9614830c0961">
  <xsd:schema xmlns:xsd="http://www.w3.org/2001/XMLSchema" xmlns:xs="http://www.w3.org/2001/XMLSchema" xmlns:p="http://schemas.microsoft.com/office/2006/metadata/properties" xmlns:ns2="0a060e9a-fbdc-4510-8695-0046e2c7d3a9" xmlns:ns3="3bebaa32-ca44-421e-8c61-81df9a5d3e26" targetNamespace="http://schemas.microsoft.com/office/2006/metadata/properties" ma:root="true" ma:fieldsID="bc4c5653b5c2474e4619ca5326245a60" ns2:_="" ns3:_="">
    <xsd:import namespace="0a060e9a-fbdc-4510-8695-0046e2c7d3a9"/>
    <xsd:import namespace="3bebaa32-ca44-421e-8c61-81df9a5d3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0e9a-fbdc-4510-8695-0046e2c7d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aa32-ca44-421e-8c61-81df9a5d3e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7cde75-e1c5-4745-b930-77af6ba55117}" ma:internalName="TaxCatchAll" ma:showField="CatchAllData" ma:web="3bebaa32-ca44-421e-8c61-81df9a5d3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7B20-5DFF-4618-AF33-62B95B0C77BE}">
  <ds:schemaRefs>
    <ds:schemaRef ds:uri="http://schemas.microsoft.com/office/2006/metadata/properties"/>
    <ds:schemaRef ds:uri="http://schemas.microsoft.com/office/infopath/2007/PartnerControls"/>
    <ds:schemaRef ds:uri="3bebaa32-ca44-421e-8c61-81df9a5d3e26"/>
    <ds:schemaRef ds:uri="0a060e9a-fbdc-4510-8695-0046e2c7d3a9"/>
  </ds:schemaRefs>
</ds:datastoreItem>
</file>

<file path=customXml/itemProps2.xml><?xml version="1.0" encoding="utf-8"?>
<ds:datastoreItem xmlns:ds="http://schemas.openxmlformats.org/officeDocument/2006/customXml" ds:itemID="{6F6D9C84-09A1-4ED5-B911-7760AF23C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0e9a-fbdc-4510-8695-0046e2c7d3a9"/>
    <ds:schemaRef ds:uri="3bebaa32-ca44-421e-8c61-81df9a5d3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7BD8BC-8D9F-4B34-96D4-373DCAE4D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C:\Users\lima\OneDrive - Professionshøjskolen UCN\Limas dokumenter\MMD semestre\mmd0920\Undervisning\Tema 2\Undervisning andre filer\_.dotx</Template>
  <TotalTime>102</TotalTime>
  <Pages>3</Pages>
  <Words>510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Mathiesen</dc:creator>
  <cp:keywords/>
  <dc:description/>
  <cp:lastModifiedBy>Magnus Sigaard Nørlev</cp:lastModifiedBy>
  <cp:revision>65</cp:revision>
  <dcterms:created xsi:type="dcterms:W3CDTF">2024-05-21T07:16:00Z</dcterms:created>
  <dcterms:modified xsi:type="dcterms:W3CDTF">2024-05-21T15:32:00Z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0x0101007B91C7B698BA044B8BF5C19A21DDFAD3</vt:lpwstr>
  </property>
  <property fmtid="{D5CDD505-2E9C-101B-9397-08002B2CF9AE}" pid="3" name="MediaServiceImageTags">
    <vt:lpwstr/>
  </property>
</Properties>
</file>